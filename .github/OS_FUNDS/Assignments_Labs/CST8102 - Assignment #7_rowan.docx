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ACFF" w14:textId="34D47D28" w:rsidR="00BD5479" w:rsidRPr="00E95073" w:rsidRDefault="00BD5479" w:rsidP="00A73092">
      <w:pPr>
        <w:pStyle w:val="Heading1"/>
        <w:jc w:val="center"/>
        <w:rPr>
          <w:rFonts w:asciiTheme="minorHAnsi" w:hAnsiTheme="minorHAnsi"/>
          <w:color w:val="auto"/>
        </w:rPr>
      </w:pPr>
      <w:r w:rsidRPr="00E95073">
        <w:rPr>
          <w:rFonts w:asciiTheme="minorHAnsi" w:hAnsiTheme="minorHAnsi"/>
          <w:color w:val="auto"/>
        </w:rPr>
        <w:t xml:space="preserve">Assignment </w:t>
      </w:r>
      <w:r w:rsidR="00A73092">
        <w:rPr>
          <w:rFonts w:asciiTheme="minorHAnsi" w:hAnsiTheme="minorHAnsi"/>
          <w:color w:val="auto"/>
        </w:rPr>
        <w:t>#7:</w:t>
      </w:r>
      <w:r w:rsidR="000B6BF1">
        <w:rPr>
          <w:rFonts w:asciiTheme="minorHAnsi" w:hAnsiTheme="minorHAnsi"/>
          <w:color w:val="auto"/>
        </w:rPr>
        <w:t xml:space="preserve"> </w:t>
      </w:r>
      <w:r w:rsidR="0075146C">
        <w:rPr>
          <w:rFonts w:asciiTheme="minorHAnsi" w:hAnsiTheme="minorHAnsi"/>
          <w:color w:val="auto"/>
        </w:rPr>
        <w:t xml:space="preserve">Linux </w:t>
      </w:r>
      <w:r w:rsidR="00441FD7">
        <w:rPr>
          <w:rFonts w:asciiTheme="minorHAnsi" w:hAnsiTheme="minorHAnsi"/>
          <w:color w:val="auto"/>
        </w:rPr>
        <w:t>User and Group Management</w:t>
      </w:r>
      <w:r w:rsidR="00A73092">
        <w:rPr>
          <w:rFonts w:asciiTheme="minorHAnsi" w:hAnsiTheme="minorHAnsi"/>
          <w:color w:val="auto"/>
        </w:rPr>
        <w:t xml:space="preserve"> [3%]</w:t>
      </w:r>
    </w:p>
    <w:p w14:paraId="575A9992" w14:textId="61CE209A" w:rsidR="00C732E5" w:rsidRDefault="008A6E1B" w:rsidP="00E12DA3">
      <w:r>
        <w:t xml:space="preserve">This assignment </w:t>
      </w:r>
      <w:r w:rsidR="00036C72">
        <w:t>relates to</w:t>
      </w:r>
      <w:r>
        <w:t xml:space="preserve"> the following C</w:t>
      </w:r>
      <w:r w:rsidR="00B95E4F">
        <w:t xml:space="preserve">ourse </w:t>
      </w:r>
      <w:r>
        <w:t>L</w:t>
      </w:r>
      <w:r w:rsidR="00B95E4F">
        <w:t xml:space="preserve">earning </w:t>
      </w:r>
      <w:r>
        <w:t>R</w:t>
      </w:r>
      <w:r w:rsidR="00B95E4F">
        <w:t>equirements</w:t>
      </w:r>
      <w:r w:rsidR="007B0F4C">
        <w:t>:</w:t>
      </w:r>
      <w:r w:rsidR="00E12DA3">
        <w:t xml:space="preserve">  </w:t>
      </w:r>
      <w:r w:rsidR="00F2145F">
        <w:t xml:space="preserve"> </w:t>
      </w:r>
    </w:p>
    <w:p w14:paraId="0088E76C" w14:textId="174922B8" w:rsidR="00A178A8" w:rsidRDefault="00A178A8" w:rsidP="006A6408">
      <w:pPr>
        <w:spacing w:after="0" w:line="240" w:lineRule="auto"/>
      </w:pPr>
      <w:r w:rsidRPr="00C86734">
        <w:t xml:space="preserve">CLR </w:t>
      </w:r>
      <w:r w:rsidR="006A6408">
        <w:t>2 – Using the knowledge of the purpose and function of operating system components, explore commands that provide and configure system information.</w:t>
      </w:r>
    </w:p>
    <w:p w14:paraId="6BC59B39" w14:textId="4D9F2D08" w:rsidR="006A6408" w:rsidRPr="00C86734" w:rsidRDefault="006A6408" w:rsidP="00A178A8">
      <w:pPr>
        <w:spacing w:after="0" w:line="240" w:lineRule="auto"/>
      </w:pPr>
      <w:r>
        <w:t>CLR 3 – Work with the GUI and command-line interfaces.</w:t>
      </w:r>
    </w:p>
    <w:p w14:paraId="6A146C19" w14:textId="15AF48CF" w:rsidR="00F2145F" w:rsidRPr="00B03BBE" w:rsidRDefault="00F2145F" w:rsidP="00F2145F">
      <w:pPr>
        <w:spacing w:after="0" w:line="240" w:lineRule="auto"/>
        <w:rPr>
          <w:color w:val="FF0000"/>
        </w:rPr>
      </w:pPr>
    </w:p>
    <w:p w14:paraId="4E6ACF5A" w14:textId="50034790" w:rsidR="00F2145F" w:rsidRDefault="00E95073" w:rsidP="00F2145F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28DD521B" w14:textId="23F55B99" w:rsidR="00F2145F" w:rsidRPr="00702AA3" w:rsidRDefault="0075146C" w:rsidP="00F2145F">
      <w:r>
        <w:t xml:space="preserve">This assignment </w:t>
      </w:r>
      <w:r w:rsidR="00441FD7">
        <w:t>examines user and group commands.</w:t>
      </w:r>
    </w:p>
    <w:p w14:paraId="3B45BA13" w14:textId="147D599E" w:rsidR="008A5E02" w:rsidRPr="00036C72" w:rsidRDefault="00EF0740" w:rsidP="00A553EF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 xml:space="preserve">: </w:t>
      </w:r>
    </w:p>
    <w:p w14:paraId="5EE2DC41" w14:textId="77777777" w:rsidR="00A178A8" w:rsidRDefault="00A178A8" w:rsidP="00A178A8">
      <w:pPr>
        <w:pStyle w:val="ListParagraph"/>
        <w:numPr>
          <w:ilvl w:val="0"/>
          <w:numId w:val="7"/>
        </w:numPr>
      </w:pPr>
      <w:r>
        <w:t>Launch the VMWare Workstation and run the Ubuntu Virtual Machine instance from last week.</w:t>
      </w:r>
    </w:p>
    <w:p w14:paraId="66428766" w14:textId="002007B6" w:rsidR="006A6408" w:rsidRDefault="00A178A8" w:rsidP="006A6408">
      <w:pPr>
        <w:pStyle w:val="ListParagraph"/>
        <w:numPr>
          <w:ilvl w:val="0"/>
          <w:numId w:val="7"/>
        </w:numPr>
      </w:pPr>
      <w:r>
        <w:t>Launch the Terminal Window.</w:t>
      </w:r>
      <w:r w:rsidR="00A553EF">
        <w:t xml:space="preserve"> </w:t>
      </w:r>
    </w:p>
    <w:p w14:paraId="17FA5AB8" w14:textId="77777777" w:rsidR="005B3500" w:rsidRDefault="005B3500" w:rsidP="005B3500">
      <w:pPr>
        <w:pStyle w:val="ListParagraph"/>
        <w:rPr>
          <w:rFonts w:ascii="Arial" w:hAnsi="Arial" w:cs="Arial"/>
          <w:b/>
          <w:bCs/>
          <w:u w:val="single"/>
        </w:rPr>
      </w:pPr>
    </w:p>
    <w:p w14:paraId="3927AFF7" w14:textId="029860CB" w:rsidR="00C732E5" w:rsidRDefault="00EF0740" w:rsidP="00C732E5">
      <w:pPr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t>Assignment Tasks:</w:t>
      </w:r>
      <w:r w:rsidR="00F2145F">
        <w:rPr>
          <w:b/>
          <w:sz w:val="28"/>
          <w:szCs w:val="28"/>
        </w:rPr>
        <w:t xml:space="preserve"> </w:t>
      </w:r>
    </w:p>
    <w:p w14:paraId="077E4F2A" w14:textId="77777777" w:rsidR="00DE7C85" w:rsidRDefault="00DE7C85" w:rsidP="00DE7C85">
      <w:r>
        <w:t>Follow the exercises by entering the commands and recording the results into the word file provided in this assignment.  Once completed, upload the Word file to Brightspace.</w:t>
      </w:r>
    </w:p>
    <w:p w14:paraId="2AC5F615" w14:textId="439D6470" w:rsidR="00DE7C85" w:rsidRPr="00DE7C85" w:rsidRDefault="00DE7C85" w:rsidP="00C732E5">
      <w:r>
        <w:t xml:space="preserve">Note: </w:t>
      </w:r>
      <w:r w:rsidRPr="00A74B75">
        <w:t xml:space="preserve">Whenever </w:t>
      </w:r>
      <w:r>
        <w:t>you</w:t>
      </w:r>
      <w:r w:rsidRPr="00A74B75">
        <w:t xml:space="preserve"> are unsure of a command, </w:t>
      </w:r>
      <w:r>
        <w:t>you</w:t>
      </w:r>
      <w:r w:rsidRPr="00A74B75">
        <w:t xml:space="preserve"> can look up the definition and usage using the keyword </w:t>
      </w:r>
      <w:r w:rsidRPr="00A74B75">
        <w:rPr>
          <w:b/>
          <w:bCs/>
        </w:rPr>
        <w:t>man</w:t>
      </w:r>
      <w:r w:rsidRPr="00A74B75">
        <w:t xml:space="preserve"> (short for </w:t>
      </w:r>
      <w:r w:rsidRPr="00A74B75">
        <w:rPr>
          <w:b/>
          <w:bCs/>
        </w:rPr>
        <w:t>manual page</w:t>
      </w:r>
      <w:r w:rsidRPr="00A74B75">
        <w:t>) and the command name</w:t>
      </w:r>
      <w:r>
        <w:t>.</w:t>
      </w:r>
    </w:p>
    <w:p w14:paraId="279D9823" w14:textId="3AF15121" w:rsidR="00D36CA9" w:rsidRPr="005F1EB7" w:rsidRDefault="00D36CA9" w:rsidP="00D36CA9">
      <w:pPr>
        <w:rPr>
          <w:b/>
          <w:bCs/>
          <w:sz w:val="28"/>
          <w:szCs w:val="28"/>
        </w:rPr>
      </w:pPr>
      <w:r w:rsidRPr="005F1EB7">
        <w:rPr>
          <w:b/>
          <w:bCs/>
          <w:sz w:val="28"/>
          <w:szCs w:val="28"/>
        </w:rPr>
        <w:t>Exercise #</w:t>
      </w:r>
      <w:r>
        <w:rPr>
          <w:b/>
          <w:bCs/>
          <w:sz w:val="28"/>
          <w:szCs w:val="28"/>
        </w:rPr>
        <w:t>1</w:t>
      </w:r>
      <w:r w:rsidRPr="005F1EB7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Creating a new user and assigning pas</w:t>
      </w:r>
      <w:r w:rsidR="00A22BA9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word</w:t>
      </w:r>
    </w:p>
    <w:p w14:paraId="4C088043" w14:textId="77777777" w:rsid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B600078" w14:textId="24284E4E" w:rsidR="004D064D" w:rsidRPr="00D36CA9" w:rsidRDefault="004D064D" w:rsidP="00D36CA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D36CA9">
        <w:rPr>
          <w:color w:val="000000"/>
        </w:rPr>
        <w:t xml:space="preserve">Log in to root account with the command: </w:t>
      </w:r>
      <w:proofErr w:type="spellStart"/>
      <w:r w:rsidRPr="00D36CA9">
        <w:rPr>
          <w:b/>
          <w:bCs/>
          <w:color w:val="000000"/>
        </w:rPr>
        <w:t>su</w:t>
      </w:r>
      <w:proofErr w:type="spellEnd"/>
      <w:r w:rsidRPr="00D36CA9">
        <w:rPr>
          <w:b/>
          <w:bCs/>
          <w:color w:val="000000"/>
        </w:rPr>
        <w:t xml:space="preserve"> </w:t>
      </w:r>
      <w:r w:rsidR="009948A2">
        <w:rPr>
          <w:b/>
          <w:bCs/>
          <w:color w:val="000000"/>
        </w:rPr>
        <w:t>-</w:t>
      </w:r>
      <w:r w:rsidRPr="00D36CA9">
        <w:rPr>
          <w:b/>
          <w:bCs/>
          <w:color w:val="000000"/>
        </w:rPr>
        <w:t xml:space="preserve"> root</w:t>
      </w:r>
    </w:p>
    <w:p w14:paraId="4F274460" w14:textId="77777777" w:rsid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CFED908" w14:textId="62966A81" w:rsidR="004D064D" w:rsidRPr="00D36CA9" w:rsidRDefault="004D064D" w:rsidP="00D36CA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D36CA9">
        <w:rPr>
          <w:color w:val="000000"/>
        </w:rPr>
        <w:t xml:space="preserve">Create the following account using </w:t>
      </w:r>
      <w:proofErr w:type="spellStart"/>
      <w:r w:rsidRPr="00D36CA9">
        <w:rPr>
          <w:b/>
          <w:bCs/>
          <w:color w:val="000000"/>
        </w:rPr>
        <w:t>useradd</w:t>
      </w:r>
      <w:proofErr w:type="spellEnd"/>
      <w:r w:rsidRPr="00D36CA9">
        <w:rPr>
          <w:color w:val="000000"/>
        </w:rPr>
        <w:t xml:space="preserve"> command:</w:t>
      </w:r>
    </w:p>
    <w:p w14:paraId="17D8CECB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</w:t>
      </w:r>
    </w:p>
    <w:p w14:paraId="7381EEC6" w14:textId="77777777" w:rsidR="004D064D" w:rsidRPr="004D064D" w:rsidRDefault="004D064D" w:rsidP="00D36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 w:rsidRPr="004D064D">
        <w:rPr>
          <w:color w:val="000000"/>
        </w:rPr>
        <w:t xml:space="preserve">       username: user501</w:t>
      </w:r>
    </w:p>
    <w:p w14:paraId="5AB22880" w14:textId="77777777" w:rsidR="004D064D" w:rsidRPr="004D064D" w:rsidRDefault="004D064D" w:rsidP="00D36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 w:rsidRPr="004D064D">
        <w:rPr>
          <w:color w:val="000000"/>
        </w:rPr>
        <w:t xml:space="preserve">       home directory: /home/user501home (create the user’s home directory if not exist)</w:t>
      </w:r>
    </w:p>
    <w:p w14:paraId="7FC89907" w14:textId="77777777" w:rsidR="004D064D" w:rsidRPr="004D064D" w:rsidRDefault="004D064D" w:rsidP="00D36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 w:rsidRPr="004D064D">
        <w:rPr>
          <w:color w:val="000000"/>
        </w:rPr>
        <w:t xml:space="preserve">       login shell: /bin/bash</w:t>
      </w:r>
    </w:p>
    <w:p w14:paraId="435DF598" w14:textId="77777777" w:rsid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</w:t>
      </w:r>
    </w:p>
    <w:p w14:paraId="18AF17A7" w14:textId="42E1CE92" w:rsidR="004D064D" w:rsidRPr="004D064D" w:rsidRDefault="004D064D" w:rsidP="00D36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720"/>
        <w:rPr>
          <w:color w:val="000000"/>
        </w:rPr>
      </w:pPr>
      <w:r w:rsidRPr="004D064D">
        <w:rPr>
          <w:color w:val="000000"/>
        </w:rPr>
        <w:t>Record the command you use</w:t>
      </w:r>
      <w:r w:rsidR="0017507D">
        <w:rPr>
          <w:color w:val="000000"/>
        </w:rPr>
        <w:t xml:space="preserve">: </w:t>
      </w:r>
      <w:proofErr w:type="spellStart"/>
      <w:r w:rsidR="0017507D">
        <w:rPr>
          <w:color w:val="000000"/>
        </w:rPr>
        <w:t>useradd</w:t>
      </w:r>
      <w:proofErr w:type="spellEnd"/>
      <w:r w:rsidR="0017507D">
        <w:rPr>
          <w:color w:val="000000"/>
        </w:rPr>
        <w:t xml:space="preserve"> -d /home/user501home </w:t>
      </w:r>
      <w:r w:rsidR="00542B78">
        <w:rPr>
          <w:color w:val="000000"/>
        </w:rPr>
        <w:t xml:space="preserve"> -m </w:t>
      </w:r>
      <w:r w:rsidR="0017507D">
        <w:rPr>
          <w:color w:val="000000"/>
        </w:rPr>
        <w:t>-s /bin/bash user501</w:t>
      </w:r>
      <w:r w:rsidRPr="004D064D">
        <w:rPr>
          <w:color w:val="000000"/>
        </w:rPr>
        <w:t xml:space="preserve">_____________ </w:t>
      </w:r>
    </w:p>
    <w:p w14:paraId="102B1C91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</w:t>
      </w:r>
    </w:p>
    <w:p w14:paraId="60F3914F" w14:textId="4BBD4C45" w:rsidR="004D064D" w:rsidRPr="00D36CA9" w:rsidRDefault="004D064D" w:rsidP="00D36CA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D36CA9">
        <w:rPr>
          <w:color w:val="000000"/>
        </w:rPr>
        <w:t xml:space="preserve">Define password for this user account and record the command you use </w:t>
      </w:r>
    </w:p>
    <w:p w14:paraId="3F8B9166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855BE82" w14:textId="7DF8B0A4" w:rsidR="004D064D" w:rsidRPr="004D064D" w:rsidRDefault="004D064D" w:rsidP="00D36C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4D064D">
        <w:rPr>
          <w:color w:val="000000"/>
        </w:rPr>
        <w:t>________</w:t>
      </w:r>
      <w:r w:rsidR="0017507D">
        <w:rPr>
          <w:color w:val="000000"/>
        </w:rPr>
        <w:t>passwd user501</w:t>
      </w:r>
      <w:r w:rsidRPr="004D064D">
        <w:rPr>
          <w:color w:val="000000"/>
        </w:rPr>
        <w:t>______________________________________________</w:t>
      </w:r>
      <w:r w:rsidR="00D36CA9">
        <w:rPr>
          <w:color w:val="000000"/>
        </w:rPr>
        <w:t>_________</w:t>
      </w:r>
      <w:r w:rsidRPr="004D064D">
        <w:rPr>
          <w:color w:val="000000"/>
        </w:rPr>
        <w:t>_____</w:t>
      </w:r>
    </w:p>
    <w:p w14:paraId="3C7A73DE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   </w:t>
      </w:r>
    </w:p>
    <w:p w14:paraId="40BBE20B" w14:textId="76D9F751" w:rsidR="004D064D" w:rsidRPr="004D064D" w:rsidRDefault="004D064D" w:rsidP="00D36CA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>Verify that the information of the new user account is recorded in the /</w:t>
      </w:r>
      <w:proofErr w:type="spellStart"/>
      <w:r w:rsidRPr="004D064D">
        <w:rPr>
          <w:color w:val="000000"/>
        </w:rPr>
        <w:t>etc</w:t>
      </w:r>
      <w:proofErr w:type="spellEnd"/>
      <w:r w:rsidRPr="004D064D">
        <w:rPr>
          <w:color w:val="000000"/>
        </w:rPr>
        <w:t>/passwd file by typing commands:</w:t>
      </w:r>
    </w:p>
    <w:p w14:paraId="02DB8409" w14:textId="77777777" w:rsidR="004D064D" w:rsidRPr="005F1EB7" w:rsidRDefault="004D064D" w:rsidP="005F1E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b/>
          <w:bCs/>
          <w:color w:val="000000"/>
        </w:rPr>
      </w:pPr>
      <w:r w:rsidRPr="005F1EB7">
        <w:rPr>
          <w:b/>
          <w:bCs/>
          <w:color w:val="000000"/>
        </w:rPr>
        <w:t>cat  /</w:t>
      </w:r>
      <w:proofErr w:type="spellStart"/>
      <w:r w:rsidRPr="005F1EB7">
        <w:rPr>
          <w:b/>
          <w:bCs/>
          <w:color w:val="000000"/>
        </w:rPr>
        <w:t>etc</w:t>
      </w:r>
      <w:proofErr w:type="spellEnd"/>
      <w:r w:rsidRPr="005F1EB7">
        <w:rPr>
          <w:b/>
          <w:bCs/>
          <w:color w:val="000000"/>
        </w:rPr>
        <w:t>/passwd  |  grep user501</w:t>
      </w:r>
    </w:p>
    <w:p w14:paraId="3A64FE0C" w14:textId="77777777" w:rsidR="004D064D" w:rsidRPr="005F1EB7" w:rsidRDefault="004D064D" w:rsidP="005F1E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b/>
          <w:bCs/>
          <w:color w:val="000000"/>
        </w:rPr>
      </w:pPr>
      <w:r w:rsidRPr="005F1EB7">
        <w:rPr>
          <w:b/>
          <w:bCs/>
          <w:color w:val="000000"/>
        </w:rPr>
        <w:t>cat  /</w:t>
      </w:r>
      <w:proofErr w:type="spellStart"/>
      <w:r w:rsidRPr="005F1EB7">
        <w:rPr>
          <w:b/>
          <w:bCs/>
          <w:color w:val="000000"/>
        </w:rPr>
        <w:t>etc</w:t>
      </w:r>
      <w:proofErr w:type="spellEnd"/>
      <w:r w:rsidRPr="005F1EB7">
        <w:rPr>
          <w:b/>
          <w:bCs/>
          <w:color w:val="000000"/>
        </w:rPr>
        <w:t>/group   |  grep user501</w:t>
      </w:r>
    </w:p>
    <w:p w14:paraId="4F72F5B7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84958C8" w14:textId="66C71147" w:rsidR="004D064D" w:rsidRPr="004D064D" w:rsidRDefault="004D064D" w:rsidP="00D36CA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>What is the initial group of user501? _____</w:t>
      </w:r>
      <w:r w:rsidR="0017507D">
        <w:rPr>
          <w:color w:val="000000"/>
        </w:rPr>
        <w:t>user501</w:t>
      </w:r>
      <w:r w:rsidRPr="004D064D">
        <w:rPr>
          <w:color w:val="000000"/>
        </w:rPr>
        <w:t>______________________</w:t>
      </w:r>
    </w:p>
    <w:p w14:paraId="00DFA855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F4976C9" w14:textId="014585CF" w:rsid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32B1044" w14:textId="5A93925C" w:rsidR="005F1EB7" w:rsidRPr="005F1EB7" w:rsidRDefault="005F1EB7" w:rsidP="005F1EB7">
      <w:pPr>
        <w:rPr>
          <w:b/>
          <w:bCs/>
          <w:sz w:val="28"/>
          <w:szCs w:val="28"/>
        </w:rPr>
      </w:pPr>
      <w:r w:rsidRPr="005F1EB7">
        <w:rPr>
          <w:b/>
          <w:bCs/>
          <w:sz w:val="28"/>
          <w:szCs w:val="28"/>
        </w:rPr>
        <w:t>Exercise #2: Deleting a user account</w:t>
      </w:r>
    </w:p>
    <w:p w14:paraId="605EAF72" w14:textId="2958C01E" w:rsidR="004D064D" w:rsidRPr="004D064D" w:rsidRDefault="004D064D" w:rsidP="005F1E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4D064D">
        <w:rPr>
          <w:color w:val="000000"/>
        </w:rPr>
        <w:t>Delete the user account, user501. Make sure the user's home directory is removed, as well as all files stored in it.</w:t>
      </w:r>
    </w:p>
    <w:p w14:paraId="2B7D971F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C1B553C" w14:textId="6A7CC435" w:rsidR="004D064D" w:rsidRPr="005F1EB7" w:rsidRDefault="004D064D" w:rsidP="005F1EB7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F1EB7">
        <w:rPr>
          <w:color w:val="000000"/>
        </w:rPr>
        <w:t>Record the command you use:</w:t>
      </w:r>
    </w:p>
    <w:p w14:paraId="0FA19187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4589A65" w14:textId="7C046859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</w:t>
      </w:r>
      <w:r w:rsidR="005F1EB7">
        <w:rPr>
          <w:color w:val="000000"/>
        </w:rPr>
        <w:tab/>
      </w:r>
      <w:r w:rsidRPr="004D064D">
        <w:rPr>
          <w:color w:val="000000"/>
        </w:rPr>
        <w:t>________</w:t>
      </w:r>
      <w:proofErr w:type="spellStart"/>
      <w:r w:rsidR="0017507D">
        <w:rPr>
          <w:color w:val="000000"/>
        </w:rPr>
        <w:t>userdel</w:t>
      </w:r>
      <w:proofErr w:type="spellEnd"/>
      <w:r w:rsidR="0017507D">
        <w:rPr>
          <w:color w:val="000000"/>
        </w:rPr>
        <w:t xml:space="preserve"> -r user501</w:t>
      </w:r>
      <w:r w:rsidRPr="004D064D">
        <w:rPr>
          <w:color w:val="000000"/>
        </w:rPr>
        <w:t>______________________________________________________</w:t>
      </w:r>
    </w:p>
    <w:p w14:paraId="1627F0EE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552A4F1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AF12ABE" w14:textId="73C95E1E" w:rsidR="004D064D" w:rsidRPr="005F1EB7" w:rsidRDefault="004D064D" w:rsidP="004D064D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F1EB7">
        <w:rPr>
          <w:color w:val="000000"/>
        </w:rPr>
        <w:t>Record the commands you use to verify the user account and the user's home directory are deleted.</w:t>
      </w:r>
    </w:p>
    <w:p w14:paraId="7101AF89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8B805EA" w14:textId="630B3B58" w:rsidR="004D064D" w:rsidRPr="004D064D" w:rsidRDefault="0017507D" w:rsidP="001750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to see user: typed</w:t>
      </w:r>
      <w:r w:rsidR="003D19A9">
        <w:rPr>
          <w:color w:val="000000"/>
        </w:rPr>
        <w:t>:</w:t>
      </w:r>
      <w:r>
        <w:rPr>
          <w:color w:val="000000"/>
        </w:rPr>
        <w:t xml:space="preserve"> </w:t>
      </w:r>
      <w:r w:rsidR="003D19A9">
        <w:rPr>
          <w:color w:val="000000"/>
        </w:rPr>
        <w:t>less /</w:t>
      </w:r>
      <w:proofErr w:type="spellStart"/>
      <w:r w:rsidR="003D19A9">
        <w:rPr>
          <w:color w:val="000000"/>
        </w:rPr>
        <w:t>etc</w:t>
      </w:r>
      <w:proofErr w:type="spellEnd"/>
      <w:r w:rsidR="003D19A9">
        <w:rPr>
          <w:color w:val="000000"/>
        </w:rPr>
        <w:t xml:space="preserve">/passwd to find username in list, couldn’t find it. </w:t>
      </w:r>
      <w:r w:rsidR="004D064D" w:rsidRPr="004D064D">
        <w:rPr>
          <w:color w:val="000000"/>
        </w:rPr>
        <w:t>__________________________________________________________</w:t>
      </w:r>
      <w:r>
        <w:rPr>
          <w:color w:val="000000"/>
        </w:rPr>
        <w:tab/>
      </w:r>
    </w:p>
    <w:p w14:paraId="76C7D89E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BCE13D7" w14:textId="54CEA873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</w:t>
      </w:r>
      <w:r w:rsidR="005F1EB7">
        <w:rPr>
          <w:color w:val="000000"/>
        </w:rPr>
        <w:tab/>
      </w:r>
      <w:r w:rsidRPr="004D064D">
        <w:rPr>
          <w:color w:val="000000"/>
        </w:rPr>
        <w:t>__</w:t>
      </w:r>
      <w:r w:rsidR="0017507D">
        <w:rPr>
          <w:color w:val="000000"/>
        </w:rPr>
        <w:t xml:space="preserve">to find if home directory is deleted, did cd /home/user501home to which the shell replied that it did not exist. </w:t>
      </w:r>
      <w:r w:rsidRPr="004D064D">
        <w:rPr>
          <w:color w:val="000000"/>
        </w:rPr>
        <w:t>____________________________________________________________</w:t>
      </w:r>
    </w:p>
    <w:p w14:paraId="5BDC156A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EA80EC8" w14:textId="77777777" w:rsidR="005F1EB7" w:rsidRDefault="005F1EB7" w:rsidP="005F1E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</w:p>
    <w:p w14:paraId="252E7C85" w14:textId="3CADB290" w:rsidR="004D064D" w:rsidRPr="005F1EB7" w:rsidRDefault="004D064D" w:rsidP="005F1EB7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F1EB7">
        <w:rPr>
          <w:color w:val="000000"/>
        </w:rPr>
        <w:t>Record the output of the command: grep user501 /</w:t>
      </w:r>
      <w:proofErr w:type="spellStart"/>
      <w:r w:rsidRPr="005F1EB7">
        <w:rPr>
          <w:color w:val="000000"/>
        </w:rPr>
        <w:t>etc</w:t>
      </w:r>
      <w:proofErr w:type="spellEnd"/>
      <w:r w:rsidRPr="005F1EB7">
        <w:rPr>
          <w:color w:val="000000"/>
        </w:rPr>
        <w:t>/group</w:t>
      </w:r>
    </w:p>
    <w:p w14:paraId="036BBB35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6F99F44" w14:textId="725F0BB5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</w:t>
      </w:r>
      <w:r w:rsidR="005F1EB7">
        <w:rPr>
          <w:color w:val="000000"/>
        </w:rPr>
        <w:tab/>
      </w:r>
      <w:r w:rsidRPr="004D064D">
        <w:rPr>
          <w:color w:val="000000"/>
        </w:rPr>
        <w:t>___________</w:t>
      </w:r>
      <w:r w:rsidR="00542B78">
        <w:rPr>
          <w:color w:val="000000"/>
        </w:rPr>
        <w:t>absolutely no output.</w:t>
      </w:r>
      <w:r w:rsidRPr="004D064D">
        <w:rPr>
          <w:color w:val="000000"/>
        </w:rPr>
        <w:t>___________________________________________________</w:t>
      </w:r>
    </w:p>
    <w:p w14:paraId="415FEAB1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7BB4CDD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780757B" w14:textId="55FFE859" w:rsidR="004D064D" w:rsidRPr="005F1EB7" w:rsidRDefault="005F1EB7" w:rsidP="005F1EB7">
      <w:pPr>
        <w:rPr>
          <w:b/>
          <w:bCs/>
          <w:sz w:val="28"/>
          <w:szCs w:val="28"/>
        </w:rPr>
      </w:pPr>
      <w:r w:rsidRPr="005F1EB7">
        <w:rPr>
          <w:b/>
          <w:bCs/>
          <w:sz w:val="28"/>
          <w:szCs w:val="28"/>
        </w:rPr>
        <w:t>Exercise #3</w:t>
      </w:r>
      <w:r>
        <w:rPr>
          <w:b/>
          <w:bCs/>
          <w:sz w:val="28"/>
          <w:szCs w:val="28"/>
        </w:rPr>
        <w:t>:</w:t>
      </w:r>
      <w:r w:rsidRPr="005F1EB7">
        <w:rPr>
          <w:b/>
          <w:bCs/>
          <w:sz w:val="28"/>
          <w:szCs w:val="28"/>
        </w:rPr>
        <w:t xml:space="preserve"> Create a new user account</w:t>
      </w:r>
    </w:p>
    <w:p w14:paraId="6627B630" w14:textId="778E1EC6" w:rsidR="004D064D" w:rsidRPr="004D064D" w:rsidRDefault="004D064D" w:rsidP="005F1E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4D064D">
        <w:rPr>
          <w:color w:val="000000"/>
        </w:rPr>
        <w:t xml:space="preserve">Use the </w:t>
      </w:r>
      <w:proofErr w:type="spellStart"/>
      <w:r w:rsidRPr="005F1EB7">
        <w:rPr>
          <w:b/>
          <w:bCs/>
          <w:color w:val="000000"/>
        </w:rPr>
        <w:t>useradd</w:t>
      </w:r>
      <w:proofErr w:type="spellEnd"/>
      <w:r w:rsidRPr="004D064D">
        <w:rPr>
          <w:color w:val="000000"/>
        </w:rPr>
        <w:t xml:space="preserve"> command to create the following user account:</w:t>
      </w:r>
    </w:p>
    <w:p w14:paraId="1C854CB8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</w:t>
      </w:r>
    </w:p>
    <w:p w14:paraId="40DCFD4B" w14:textId="7D17E59C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</w:t>
      </w:r>
      <w:r w:rsidR="005F1EB7">
        <w:rPr>
          <w:color w:val="000000"/>
        </w:rPr>
        <w:tab/>
      </w:r>
      <w:r w:rsidRPr="004D064D">
        <w:rPr>
          <w:color w:val="000000"/>
        </w:rPr>
        <w:t>username: user502</w:t>
      </w:r>
    </w:p>
    <w:p w14:paraId="78EE06E7" w14:textId="18D09732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</w:t>
      </w:r>
      <w:r w:rsidR="005F1EB7">
        <w:rPr>
          <w:color w:val="000000"/>
        </w:rPr>
        <w:tab/>
      </w:r>
      <w:r w:rsidRPr="004D064D">
        <w:rPr>
          <w:color w:val="000000"/>
        </w:rPr>
        <w:t>home directory: /home/user502 (create the user’s home directory if not exist)</w:t>
      </w:r>
    </w:p>
    <w:p w14:paraId="5E8BB1E5" w14:textId="15452704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</w:t>
      </w:r>
      <w:r w:rsidR="005F1EB7">
        <w:rPr>
          <w:color w:val="000000"/>
        </w:rPr>
        <w:tab/>
      </w:r>
      <w:r w:rsidRPr="004D064D">
        <w:rPr>
          <w:color w:val="000000"/>
        </w:rPr>
        <w:t xml:space="preserve"> initial group: users</w:t>
      </w:r>
    </w:p>
    <w:p w14:paraId="30348046" w14:textId="18F693BB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</w:t>
      </w:r>
      <w:r w:rsidR="005F1EB7">
        <w:rPr>
          <w:color w:val="000000"/>
        </w:rPr>
        <w:tab/>
      </w:r>
      <w:r w:rsidRPr="004D064D">
        <w:rPr>
          <w:color w:val="000000"/>
        </w:rPr>
        <w:t xml:space="preserve"> login shell: /bin/bash</w:t>
      </w:r>
    </w:p>
    <w:p w14:paraId="6929CE5A" w14:textId="29E1B3B1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</w:t>
      </w:r>
      <w:r w:rsidR="005F1EB7">
        <w:rPr>
          <w:color w:val="000000"/>
        </w:rPr>
        <w:tab/>
      </w:r>
      <w:r w:rsidRPr="004D064D">
        <w:rPr>
          <w:color w:val="000000"/>
        </w:rPr>
        <w:t>expiration date: 20</w:t>
      </w:r>
      <w:r w:rsidR="000A5096">
        <w:rPr>
          <w:color w:val="000000"/>
        </w:rPr>
        <w:t>2</w:t>
      </w:r>
      <w:r w:rsidR="00C85094">
        <w:rPr>
          <w:color w:val="000000"/>
        </w:rPr>
        <w:t>5</w:t>
      </w:r>
      <w:r w:rsidRPr="004D064D">
        <w:rPr>
          <w:color w:val="000000"/>
        </w:rPr>
        <w:t>-12-31</w:t>
      </w:r>
    </w:p>
    <w:p w14:paraId="03DE3322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</w:t>
      </w:r>
    </w:p>
    <w:p w14:paraId="7E5C4A0F" w14:textId="0789625A" w:rsidR="004D064D" w:rsidRPr="005F1EB7" w:rsidRDefault="004D064D" w:rsidP="005F1EB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F1EB7">
        <w:rPr>
          <w:color w:val="000000"/>
        </w:rPr>
        <w:t xml:space="preserve">Record the command you use </w:t>
      </w:r>
      <w:r w:rsidR="00542B78">
        <w:rPr>
          <w:color w:val="000000"/>
        </w:rPr>
        <w:t xml:space="preserve"> </w:t>
      </w:r>
      <w:proofErr w:type="spellStart"/>
      <w:r w:rsidR="00542B78">
        <w:rPr>
          <w:color w:val="000000"/>
        </w:rPr>
        <w:t>useradd</w:t>
      </w:r>
      <w:proofErr w:type="spellEnd"/>
      <w:r w:rsidR="00542B78">
        <w:rPr>
          <w:color w:val="000000"/>
        </w:rPr>
        <w:t xml:space="preserve"> -d /home/user502 -m -g users -e 2025-12-31 -s /bin/bash user502</w:t>
      </w:r>
      <w:r w:rsidRPr="005F1EB7">
        <w:rPr>
          <w:color w:val="000000"/>
        </w:rPr>
        <w:t xml:space="preserve">______________________________________ </w:t>
      </w:r>
    </w:p>
    <w:p w14:paraId="35920FD2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F75B432" w14:textId="2427BA9E" w:rsidR="004D064D" w:rsidRPr="005F1EB7" w:rsidRDefault="004D064D" w:rsidP="005F1EB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F1EB7">
        <w:rPr>
          <w:color w:val="000000"/>
        </w:rPr>
        <w:t>Define password for this user account using passwd command</w:t>
      </w:r>
    </w:p>
    <w:p w14:paraId="218EB1E4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A4B357E" w14:textId="377F5E68" w:rsidR="004D064D" w:rsidRPr="005F1EB7" w:rsidRDefault="004D064D" w:rsidP="005F1EB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F1EB7">
        <w:rPr>
          <w:color w:val="000000"/>
        </w:rPr>
        <w:t>Record the commands you use to verify the user account is created:</w:t>
      </w:r>
    </w:p>
    <w:p w14:paraId="32500F6C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46C6465" w14:textId="298D9FCA" w:rsidR="004D064D" w:rsidRPr="004D064D" w:rsidRDefault="004D064D" w:rsidP="005F1E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4D064D">
        <w:rPr>
          <w:color w:val="000000"/>
        </w:rPr>
        <w:t>____</w:t>
      </w:r>
      <w:r w:rsidR="00F76B8E">
        <w:rPr>
          <w:color w:val="000000"/>
        </w:rPr>
        <w:t>grep user502 /</w:t>
      </w:r>
      <w:proofErr w:type="spellStart"/>
      <w:r w:rsidR="00F76B8E">
        <w:rPr>
          <w:color w:val="000000"/>
        </w:rPr>
        <w:t>etc</w:t>
      </w:r>
      <w:proofErr w:type="spellEnd"/>
      <w:r w:rsidR="00F76B8E">
        <w:rPr>
          <w:color w:val="000000"/>
        </w:rPr>
        <w:t>/passwd</w:t>
      </w:r>
    </w:p>
    <w:p w14:paraId="0D545F72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8DE4957" w14:textId="77777777" w:rsidR="004D064D" w:rsidRPr="004D064D" w:rsidRDefault="004D064D" w:rsidP="005F1E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4D064D">
        <w:rPr>
          <w:color w:val="000000"/>
        </w:rPr>
        <w:t>_______________________________________________________________</w:t>
      </w:r>
    </w:p>
    <w:p w14:paraId="02B07FE7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A98302A" w14:textId="741814CC" w:rsidR="004D064D" w:rsidRPr="005F1EB7" w:rsidRDefault="004D064D" w:rsidP="004D064D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F1EB7">
        <w:rPr>
          <w:color w:val="000000"/>
        </w:rPr>
        <w:lastRenderedPageBreak/>
        <w:t xml:space="preserve">Log in to user502 with the command:  </w:t>
      </w:r>
      <w:proofErr w:type="spellStart"/>
      <w:r w:rsidRPr="005F1EB7">
        <w:rPr>
          <w:color w:val="000000"/>
        </w:rPr>
        <w:t>su</w:t>
      </w:r>
      <w:proofErr w:type="spellEnd"/>
      <w:r w:rsidRPr="005F1EB7">
        <w:rPr>
          <w:color w:val="000000"/>
        </w:rPr>
        <w:t xml:space="preserve"> – user502,</w:t>
      </w:r>
      <w:r w:rsidR="005F1EB7">
        <w:rPr>
          <w:color w:val="000000"/>
        </w:rPr>
        <w:t xml:space="preserve"> </w:t>
      </w:r>
      <w:r w:rsidRPr="005F1EB7">
        <w:rPr>
          <w:color w:val="000000"/>
        </w:rPr>
        <w:t>and copy /</w:t>
      </w:r>
      <w:proofErr w:type="spellStart"/>
      <w:r w:rsidRPr="005F1EB7">
        <w:rPr>
          <w:color w:val="000000"/>
        </w:rPr>
        <w:t>etc</w:t>
      </w:r>
      <w:proofErr w:type="spellEnd"/>
      <w:r w:rsidRPr="005F1EB7">
        <w:rPr>
          <w:color w:val="000000"/>
        </w:rPr>
        <w:t>/</w:t>
      </w:r>
      <w:proofErr w:type="spellStart"/>
      <w:r w:rsidRPr="005F1EB7">
        <w:rPr>
          <w:color w:val="000000"/>
        </w:rPr>
        <w:t>fstab</w:t>
      </w:r>
      <w:proofErr w:type="spellEnd"/>
      <w:r w:rsidRPr="005F1EB7">
        <w:rPr>
          <w:color w:val="000000"/>
        </w:rPr>
        <w:t xml:space="preserve"> to user502’s home directory with the following command:</w:t>
      </w:r>
    </w:p>
    <w:p w14:paraId="4A981492" w14:textId="77777777" w:rsidR="005F1EB7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</w:t>
      </w:r>
      <w:r w:rsidRPr="004D064D">
        <w:rPr>
          <w:color w:val="000000"/>
        </w:rPr>
        <w:tab/>
      </w:r>
    </w:p>
    <w:p w14:paraId="2B7C7C4C" w14:textId="5AE2D1D1" w:rsidR="004D064D" w:rsidRPr="005F1EB7" w:rsidRDefault="004D064D" w:rsidP="005F1E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720"/>
        <w:rPr>
          <w:b/>
          <w:bCs/>
          <w:color w:val="000000"/>
        </w:rPr>
      </w:pPr>
      <w:r w:rsidRPr="005F1EB7">
        <w:rPr>
          <w:b/>
          <w:bCs/>
          <w:color w:val="000000"/>
        </w:rPr>
        <w:t>cp  /</w:t>
      </w:r>
      <w:proofErr w:type="spellStart"/>
      <w:r w:rsidRPr="005F1EB7">
        <w:rPr>
          <w:b/>
          <w:bCs/>
          <w:color w:val="000000"/>
        </w:rPr>
        <w:t>etc</w:t>
      </w:r>
      <w:proofErr w:type="spellEnd"/>
      <w:r w:rsidRPr="005F1EB7">
        <w:rPr>
          <w:b/>
          <w:bCs/>
          <w:color w:val="000000"/>
        </w:rPr>
        <w:t>/</w:t>
      </w:r>
      <w:proofErr w:type="spellStart"/>
      <w:r w:rsidRPr="005F1EB7">
        <w:rPr>
          <w:b/>
          <w:bCs/>
          <w:color w:val="000000"/>
        </w:rPr>
        <w:t>fstab</w:t>
      </w:r>
      <w:proofErr w:type="spellEnd"/>
      <w:r w:rsidRPr="005F1EB7">
        <w:rPr>
          <w:b/>
          <w:bCs/>
          <w:color w:val="000000"/>
        </w:rPr>
        <w:t xml:space="preserve">  ~/</w:t>
      </w:r>
    </w:p>
    <w:p w14:paraId="61B93C8F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</w:t>
      </w:r>
    </w:p>
    <w:p w14:paraId="1A5528B2" w14:textId="30E747AF" w:rsidR="004D064D" w:rsidRPr="005F1EB7" w:rsidRDefault="004D064D" w:rsidP="005F1EB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5F1EB7">
        <w:rPr>
          <w:color w:val="000000"/>
        </w:rPr>
        <w:t xml:space="preserve">List all files in user502’s home directory with the command:  </w:t>
      </w:r>
    </w:p>
    <w:p w14:paraId="7BF16887" w14:textId="77777777" w:rsidR="005F1EB7" w:rsidRDefault="005F1EB7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006F9F9" w14:textId="391BD61A" w:rsidR="004D064D" w:rsidRPr="005F1EB7" w:rsidRDefault="004D064D" w:rsidP="005F1E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720"/>
        <w:rPr>
          <w:b/>
          <w:bCs/>
          <w:color w:val="000000"/>
        </w:rPr>
      </w:pPr>
      <w:r w:rsidRPr="005F1EB7">
        <w:rPr>
          <w:b/>
          <w:bCs/>
          <w:color w:val="000000"/>
        </w:rPr>
        <w:t>ls  /home/user502</w:t>
      </w:r>
    </w:p>
    <w:p w14:paraId="36B09FF9" w14:textId="04353C8E" w:rsid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1C436D8" w14:textId="2AC1549E" w:rsidR="005F1EB7" w:rsidRPr="005F1EB7" w:rsidRDefault="005F1EB7" w:rsidP="005F1EB7">
      <w:pPr>
        <w:rPr>
          <w:b/>
          <w:bCs/>
          <w:sz w:val="28"/>
          <w:szCs w:val="28"/>
        </w:rPr>
      </w:pPr>
      <w:r w:rsidRPr="005F1EB7">
        <w:rPr>
          <w:b/>
          <w:bCs/>
          <w:sz w:val="28"/>
          <w:szCs w:val="28"/>
        </w:rPr>
        <w:t>Exercise #</w:t>
      </w:r>
      <w:r>
        <w:rPr>
          <w:b/>
          <w:bCs/>
          <w:sz w:val="28"/>
          <w:szCs w:val="28"/>
        </w:rPr>
        <w:t>4:</w:t>
      </w:r>
      <w:r w:rsidRPr="005F1EB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Assign a different home directory to</w:t>
      </w:r>
      <w:r w:rsidRPr="005F1EB7">
        <w:rPr>
          <w:b/>
          <w:bCs/>
          <w:sz w:val="28"/>
          <w:szCs w:val="28"/>
        </w:rPr>
        <w:t xml:space="preserve"> user account</w:t>
      </w:r>
    </w:p>
    <w:p w14:paraId="30F5D71E" w14:textId="1BDEA3CD" w:rsidR="004D064D" w:rsidRPr="004D064D" w:rsidRDefault="004D064D" w:rsidP="005F1E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4D064D">
        <w:rPr>
          <w:color w:val="000000"/>
        </w:rPr>
        <w:t xml:space="preserve">Switch to root user account with the command </w:t>
      </w:r>
      <w:proofErr w:type="spellStart"/>
      <w:r w:rsidRPr="004D064D">
        <w:rPr>
          <w:color w:val="000000"/>
        </w:rPr>
        <w:t>su</w:t>
      </w:r>
      <w:proofErr w:type="spellEnd"/>
      <w:r w:rsidRPr="004D064D">
        <w:rPr>
          <w:color w:val="000000"/>
        </w:rPr>
        <w:t xml:space="preserve"> – root, and change the home directory of user502 to</w:t>
      </w:r>
      <w:r w:rsidR="005F1EB7">
        <w:rPr>
          <w:color w:val="000000"/>
        </w:rPr>
        <w:t xml:space="preserve"> </w:t>
      </w:r>
      <w:r w:rsidRPr="004D064D">
        <w:rPr>
          <w:color w:val="000000"/>
        </w:rPr>
        <w:t xml:space="preserve">/home/user502home, (Please note that the contents of the current home directory should be moved to the new home directory, which should be created if it does not already exist.) </w:t>
      </w:r>
    </w:p>
    <w:p w14:paraId="624A748F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D6689E8" w14:textId="22A24021" w:rsidR="004D064D" w:rsidRPr="004703C4" w:rsidRDefault="004703C4" w:rsidP="00470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a)   </w:t>
      </w:r>
      <w:r w:rsidR="005F1EB7" w:rsidRPr="004703C4">
        <w:rPr>
          <w:color w:val="000000"/>
        </w:rPr>
        <w:t xml:space="preserve"> </w:t>
      </w:r>
      <w:r w:rsidR="004D064D" w:rsidRPr="004703C4">
        <w:rPr>
          <w:color w:val="000000"/>
        </w:rPr>
        <w:t>Record the command you use:</w:t>
      </w:r>
    </w:p>
    <w:p w14:paraId="41C58211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11B9885" w14:textId="66A76DD2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       __</w:t>
      </w:r>
      <w:proofErr w:type="spellStart"/>
      <w:r w:rsidR="008A19D8">
        <w:rPr>
          <w:color w:val="000000"/>
        </w:rPr>
        <w:t>usermod</w:t>
      </w:r>
      <w:proofErr w:type="spellEnd"/>
      <w:r w:rsidR="008A19D8">
        <w:rPr>
          <w:color w:val="000000"/>
        </w:rPr>
        <w:t xml:space="preserve"> -m -d /home/user502home user502</w:t>
      </w:r>
      <w:r w:rsidRPr="004D064D">
        <w:rPr>
          <w:color w:val="000000"/>
        </w:rPr>
        <w:t>_________________________________________</w:t>
      </w:r>
    </w:p>
    <w:p w14:paraId="2AB7180F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D22C6F3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A372767" w14:textId="6DFA186C" w:rsidR="004D064D" w:rsidRPr="004703C4" w:rsidRDefault="004703C4" w:rsidP="00470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b)   </w:t>
      </w:r>
      <w:r w:rsidR="004D064D" w:rsidRPr="004703C4">
        <w:rPr>
          <w:color w:val="000000"/>
        </w:rPr>
        <w:t xml:space="preserve">Log in to user502 with the command: </w:t>
      </w:r>
      <w:proofErr w:type="spellStart"/>
      <w:r w:rsidR="004D064D" w:rsidRPr="004703C4">
        <w:rPr>
          <w:b/>
          <w:bCs/>
          <w:color w:val="000000"/>
        </w:rPr>
        <w:t>su</w:t>
      </w:r>
      <w:proofErr w:type="spellEnd"/>
      <w:r w:rsidR="004D064D" w:rsidRPr="004703C4">
        <w:rPr>
          <w:b/>
          <w:bCs/>
          <w:color w:val="000000"/>
        </w:rPr>
        <w:t xml:space="preserve"> </w:t>
      </w:r>
      <w:r w:rsidR="009948A2">
        <w:rPr>
          <w:b/>
          <w:bCs/>
          <w:color w:val="000000"/>
        </w:rPr>
        <w:t>-</w:t>
      </w:r>
      <w:r w:rsidR="004D064D" w:rsidRPr="004703C4">
        <w:rPr>
          <w:b/>
          <w:bCs/>
          <w:color w:val="000000"/>
        </w:rPr>
        <w:t xml:space="preserve"> user502</w:t>
      </w:r>
    </w:p>
    <w:p w14:paraId="40EF6D10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781D931" w14:textId="58CFB5EF" w:rsidR="004D064D" w:rsidRPr="004D064D" w:rsidRDefault="004703C4" w:rsidP="004703C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c)   </w:t>
      </w:r>
      <w:r w:rsidR="004D064D" w:rsidRPr="004703C4">
        <w:rPr>
          <w:color w:val="000000"/>
        </w:rPr>
        <w:t xml:space="preserve">Record the commands you use to verify the user's home directory has changed to </w:t>
      </w:r>
      <w:r w:rsidR="004D064D" w:rsidRPr="004D064D">
        <w:rPr>
          <w:color w:val="000000"/>
        </w:rPr>
        <w:t>/home/user502home</w:t>
      </w:r>
    </w:p>
    <w:p w14:paraId="5B75FD6C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F943C47" w14:textId="20307E45" w:rsidR="004D064D" w:rsidRPr="004D064D" w:rsidRDefault="00F76B8E" w:rsidP="008A1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grep /home/user502home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/passwd</w:t>
      </w:r>
    </w:p>
    <w:p w14:paraId="14D94537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9ADEC38" w14:textId="77777777" w:rsidR="004703C4" w:rsidRDefault="004703C4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04C135C" w14:textId="0BBC45BE" w:rsidR="004703C4" w:rsidRPr="005F1EB7" w:rsidRDefault="004703C4" w:rsidP="004703C4">
      <w:pPr>
        <w:rPr>
          <w:b/>
          <w:bCs/>
          <w:sz w:val="28"/>
          <w:szCs w:val="28"/>
        </w:rPr>
      </w:pPr>
      <w:r w:rsidRPr="005F1EB7">
        <w:rPr>
          <w:b/>
          <w:bCs/>
          <w:sz w:val="28"/>
          <w:szCs w:val="28"/>
        </w:rPr>
        <w:t>Exercise #</w:t>
      </w:r>
      <w:r>
        <w:rPr>
          <w:b/>
          <w:bCs/>
          <w:sz w:val="28"/>
          <w:szCs w:val="28"/>
        </w:rPr>
        <w:t>5:</w:t>
      </w:r>
      <w:r w:rsidRPr="005F1EB7">
        <w:rPr>
          <w:b/>
          <w:bCs/>
          <w:sz w:val="28"/>
          <w:szCs w:val="28"/>
        </w:rPr>
        <w:t xml:space="preserve"> </w:t>
      </w:r>
      <w:r w:rsidR="009446AF">
        <w:rPr>
          <w:b/>
          <w:bCs/>
          <w:sz w:val="28"/>
          <w:szCs w:val="28"/>
        </w:rPr>
        <w:t xml:space="preserve">Assign a different login shell to a user account. </w:t>
      </w:r>
    </w:p>
    <w:p w14:paraId="6E410527" w14:textId="572D233E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ab/>
      </w:r>
    </w:p>
    <w:p w14:paraId="4F6F8F85" w14:textId="7EAC9ECA" w:rsidR="004D064D" w:rsidRPr="004D064D" w:rsidRDefault="004D064D" w:rsidP="00470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4D064D">
        <w:rPr>
          <w:color w:val="000000"/>
        </w:rPr>
        <w:t>Log in as user502, and change the login shell of user502 to /bin/</w:t>
      </w:r>
      <w:proofErr w:type="spellStart"/>
      <w:r w:rsidRPr="004D064D">
        <w:rPr>
          <w:color w:val="000000"/>
        </w:rPr>
        <w:t>sh</w:t>
      </w:r>
      <w:proofErr w:type="spellEnd"/>
      <w:r w:rsidRPr="004D064D">
        <w:rPr>
          <w:color w:val="000000"/>
        </w:rPr>
        <w:t xml:space="preserve"> </w:t>
      </w:r>
    </w:p>
    <w:p w14:paraId="05E1BFF4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</w:t>
      </w:r>
    </w:p>
    <w:p w14:paraId="408DB6ED" w14:textId="118C8DCB" w:rsidR="004D064D" w:rsidRPr="004703C4" w:rsidRDefault="004D064D" w:rsidP="004703C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703C4">
        <w:rPr>
          <w:color w:val="000000"/>
        </w:rPr>
        <w:t>Record the command you use:</w:t>
      </w:r>
    </w:p>
    <w:p w14:paraId="17AF8049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</w:t>
      </w:r>
    </w:p>
    <w:p w14:paraId="42D9305C" w14:textId="0FCA9301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       </w:t>
      </w:r>
      <w:r w:rsidR="00F76B8E">
        <w:rPr>
          <w:color w:val="000000"/>
        </w:rPr>
        <w:t>“</w:t>
      </w:r>
      <w:proofErr w:type="spellStart"/>
      <w:r w:rsidR="00F76B8E">
        <w:rPr>
          <w:color w:val="000000"/>
        </w:rPr>
        <w:t>C</w:t>
      </w:r>
      <w:r w:rsidR="008A19D8">
        <w:rPr>
          <w:color w:val="000000"/>
        </w:rPr>
        <w:t>hsh</w:t>
      </w:r>
      <w:proofErr w:type="spellEnd"/>
      <w:r w:rsidR="00F76B8E">
        <w:rPr>
          <w:color w:val="000000"/>
        </w:rPr>
        <w:t>”</w:t>
      </w:r>
      <w:r w:rsidR="008A19D8">
        <w:rPr>
          <w:color w:val="000000"/>
        </w:rPr>
        <w:t xml:space="preserve"> when logged in as user502, since they do not have permissions to use </w:t>
      </w:r>
      <w:proofErr w:type="spellStart"/>
      <w:r w:rsidR="008A19D8">
        <w:rPr>
          <w:color w:val="000000"/>
        </w:rPr>
        <w:t>usermod</w:t>
      </w:r>
      <w:proofErr w:type="spellEnd"/>
      <w:r w:rsidR="008A19D8">
        <w:rPr>
          <w:color w:val="000000"/>
        </w:rPr>
        <w:t>.</w:t>
      </w:r>
    </w:p>
    <w:p w14:paraId="212109F9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</w:t>
      </w:r>
    </w:p>
    <w:p w14:paraId="0B88530D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7E6D90A" w14:textId="73F26F8E" w:rsidR="004D064D" w:rsidRPr="004703C4" w:rsidRDefault="004D064D" w:rsidP="004703C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703C4">
        <w:rPr>
          <w:color w:val="000000"/>
        </w:rPr>
        <w:t>What is the command you use to verify the login shell has been changed to /bin/</w:t>
      </w:r>
      <w:proofErr w:type="spellStart"/>
      <w:r w:rsidRPr="004703C4">
        <w:rPr>
          <w:color w:val="000000"/>
        </w:rPr>
        <w:t>sh</w:t>
      </w:r>
      <w:proofErr w:type="spellEnd"/>
      <w:r w:rsidRPr="004703C4">
        <w:rPr>
          <w:color w:val="000000"/>
        </w:rPr>
        <w:t>?</w:t>
      </w:r>
    </w:p>
    <w:p w14:paraId="3E211AC4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70CABA5" w14:textId="34203E36" w:rsidR="004D064D" w:rsidRPr="004D064D" w:rsidRDefault="004D064D" w:rsidP="004703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4D064D">
        <w:rPr>
          <w:color w:val="000000"/>
        </w:rPr>
        <w:t>___</w:t>
      </w:r>
      <w:r w:rsidR="00F76B8E">
        <w:rPr>
          <w:color w:val="000000"/>
        </w:rPr>
        <w:t>”grep /bin/</w:t>
      </w:r>
      <w:proofErr w:type="spellStart"/>
      <w:r w:rsidR="00F76B8E">
        <w:rPr>
          <w:color w:val="000000"/>
        </w:rPr>
        <w:t>sh</w:t>
      </w:r>
      <w:proofErr w:type="spellEnd"/>
      <w:r w:rsidR="00F76B8E">
        <w:rPr>
          <w:color w:val="000000"/>
        </w:rPr>
        <w:t xml:space="preserve"> /</w:t>
      </w:r>
      <w:proofErr w:type="spellStart"/>
      <w:r w:rsidR="00F76B8E">
        <w:rPr>
          <w:color w:val="000000"/>
        </w:rPr>
        <w:t>etc</w:t>
      </w:r>
      <w:proofErr w:type="spellEnd"/>
      <w:r w:rsidR="00F76B8E">
        <w:rPr>
          <w:color w:val="000000"/>
        </w:rPr>
        <w:t>/passwd”, find user502 in list, at the end of their entry is the login shell, which  displayed as /bin/</w:t>
      </w:r>
      <w:proofErr w:type="spellStart"/>
      <w:r w:rsidR="00F76B8E">
        <w:rPr>
          <w:color w:val="000000"/>
        </w:rPr>
        <w:t>sh</w:t>
      </w:r>
      <w:proofErr w:type="spellEnd"/>
    </w:p>
    <w:p w14:paraId="5C2195A2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F7646A4" w14:textId="4BBF11C7" w:rsidR="004D064D" w:rsidRPr="004703C4" w:rsidRDefault="004D064D" w:rsidP="004703C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703C4">
        <w:rPr>
          <w:color w:val="000000"/>
        </w:rPr>
        <w:t xml:space="preserve">Switch to root, and change the login shell back to /bin/bash for user502, record the command used: </w:t>
      </w:r>
    </w:p>
    <w:p w14:paraId="4780AC70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E641AA2" w14:textId="0C4397D5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      _____</w:t>
      </w:r>
      <w:proofErr w:type="spellStart"/>
      <w:r w:rsidR="00F76B8E">
        <w:rPr>
          <w:color w:val="000000"/>
        </w:rPr>
        <w:t>usermod</w:t>
      </w:r>
      <w:proofErr w:type="spellEnd"/>
      <w:r w:rsidR="00F76B8E">
        <w:rPr>
          <w:color w:val="000000"/>
        </w:rPr>
        <w:t xml:space="preserve"> -s /bin/bash user502</w:t>
      </w:r>
      <w:r w:rsidRPr="004D064D">
        <w:rPr>
          <w:color w:val="000000"/>
        </w:rPr>
        <w:t>________________________________________________________</w:t>
      </w:r>
    </w:p>
    <w:p w14:paraId="515E7970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</w:t>
      </w:r>
    </w:p>
    <w:p w14:paraId="4862B206" w14:textId="77777777" w:rsidR="009446AF" w:rsidRDefault="009446AF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41BACE9" w14:textId="7771F153" w:rsidR="009446AF" w:rsidRPr="005F1EB7" w:rsidRDefault="009446AF" w:rsidP="009446AF">
      <w:pPr>
        <w:rPr>
          <w:b/>
          <w:bCs/>
          <w:sz w:val="28"/>
          <w:szCs w:val="28"/>
        </w:rPr>
      </w:pPr>
      <w:r w:rsidRPr="005F1EB7">
        <w:rPr>
          <w:b/>
          <w:bCs/>
          <w:sz w:val="28"/>
          <w:szCs w:val="28"/>
        </w:rPr>
        <w:t>Exercise #</w:t>
      </w:r>
      <w:r>
        <w:rPr>
          <w:b/>
          <w:bCs/>
          <w:sz w:val="28"/>
          <w:szCs w:val="28"/>
        </w:rPr>
        <w:t>6:</w:t>
      </w:r>
      <w:r w:rsidRPr="005F1EB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Create a new Group and assign a user to it. </w:t>
      </w:r>
    </w:p>
    <w:p w14:paraId="79128364" w14:textId="77777777" w:rsidR="009446AF" w:rsidRDefault="009446AF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065AD8F" w14:textId="0D5460CE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</w:t>
      </w:r>
    </w:p>
    <w:p w14:paraId="47C001B1" w14:textId="60B4E0BD" w:rsidR="004D064D" w:rsidRPr="009446AF" w:rsidRDefault="004D064D" w:rsidP="009446AF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446AF">
        <w:rPr>
          <w:color w:val="000000"/>
        </w:rPr>
        <w:t>Change the primary (initial) group of user502 to root, and record the command you use:</w:t>
      </w:r>
    </w:p>
    <w:p w14:paraId="2C0DCCBA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873C4DA" w14:textId="3663B801" w:rsidR="004D064D" w:rsidRPr="004D064D" w:rsidRDefault="004D064D" w:rsidP="009446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4D064D">
        <w:rPr>
          <w:color w:val="000000"/>
        </w:rPr>
        <w:t xml:space="preserve"> __</w:t>
      </w:r>
      <w:proofErr w:type="spellStart"/>
      <w:r w:rsidR="00F76B8E">
        <w:rPr>
          <w:color w:val="000000"/>
        </w:rPr>
        <w:t>usermod</w:t>
      </w:r>
      <w:proofErr w:type="spellEnd"/>
      <w:r w:rsidR="00F76B8E">
        <w:rPr>
          <w:color w:val="000000"/>
        </w:rPr>
        <w:t xml:space="preserve"> -g root user502</w:t>
      </w:r>
      <w:r w:rsidRPr="004D064D">
        <w:rPr>
          <w:color w:val="000000"/>
        </w:rPr>
        <w:t>______________________________________________________________</w:t>
      </w:r>
    </w:p>
    <w:p w14:paraId="7C53AB65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0E3377B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7D431D8" w14:textId="6C4108B9" w:rsidR="004D064D" w:rsidRPr="009446AF" w:rsidRDefault="004D064D" w:rsidP="009446AF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446AF">
        <w:rPr>
          <w:color w:val="000000"/>
        </w:rPr>
        <w:t>Create a new group named cst8102labs, and record the command you use:</w:t>
      </w:r>
    </w:p>
    <w:p w14:paraId="4288DBDF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767E0E4" w14:textId="62241B29" w:rsidR="004D064D" w:rsidRPr="004D064D" w:rsidRDefault="004D064D" w:rsidP="009446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4D064D">
        <w:rPr>
          <w:color w:val="000000"/>
        </w:rPr>
        <w:t>________</w:t>
      </w:r>
      <w:proofErr w:type="spellStart"/>
      <w:r w:rsidR="00F76B8E">
        <w:rPr>
          <w:color w:val="000000"/>
        </w:rPr>
        <w:t>groupadd</w:t>
      </w:r>
      <w:proofErr w:type="spellEnd"/>
      <w:r w:rsidR="00F76B8E">
        <w:rPr>
          <w:color w:val="000000"/>
        </w:rPr>
        <w:t xml:space="preserve"> cst8102labs</w:t>
      </w:r>
      <w:r w:rsidRPr="004D064D">
        <w:rPr>
          <w:color w:val="000000"/>
        </w:rPr>
        <w:t>________________________________________________________</w:t>
      </w:r>
    </w:p>
    <w:p w14:paraId="072B4D5E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343CE04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B433223" w14:textId="7CD9EE24" w:rsidR="004D064D" w:rsidRPr="009446AF" w:rsidRDefault="004D064D" w:rsidP="009446AF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446AF">
        <w:rPr>
          <w:color w:val="000000"/>
        </w:rPr>
        <w:t>Let user502 join the group cst8102labs as a supplementary group, and record the command you use:</w:t>
      </w:r>
    </w:p>
    <w:p w14:paraId="5BE75BE1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5BCA79F" w14:textId="30C33DD4" w:rsidR="004D064D" w:rsidRPr="004D064D" w:rsidRDefault="004D064D" w:rsidP="009446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360"/>
        <w:rPr>
          <w:color w:val="000000"/>
        </w:rPr>
      </w:pPr>
      <w:r w:rsidRPr="004D064D">
        <w:rPr>
          <w:color w:val="000000"/>
        </w:rPr>
        <w:t>___</w:t>
      </w:r>
      <w:proofErr w:type="spellStart"/>
      <w:r w:rsidR="00F76B8E">
        <w:rPr>
          <w:color w:val="000000"/>
        </w:rPr>
        <w:t>usermod</w:t>
      </w:r>
      <w:proofErr w:type="spellEnd"/>
      <w:r w:rsidR="00F76B8E">
        <w:rPr>
          <w:color w:val="000000"/>
        </w:rPr>
        <w:t xml:space="preserve"> -G cst8102labs user502</w:t>
      </w:r>
      <w:r w:rsidRPr="004D064D">
        <w:rPr>
          <w:color w:val="000000"/>
        </w:rPr>
        <w:t>________________________________________________________</w:t>
      </w:r>
    </w:p>
    <w:p w14:paraId="41775348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9C2C6CD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051718D" w14:textId="10B2FF44" w:rsidR="004D064D" w:rsidRPr="009446AF" w:rsidRDefault="004D064D" w:rsidP="009446AF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446AF">
        <w:rPr>
          <w:color w:val="000000"/>
        </w:rPr>
        <w:t>What is the output of the command: groups user502?</w:t>
      </w:r>
    </w:p>
    <w:p w14:paraId="2F7E0836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10DDF3B" w14:textId="5CE207FB" w:rsidR="004D064D" w:rsidRPr="004D064D" w:rsidRDefault="00F76B8E" w:rsidP="009446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>
        <w:rPr>
          <w:color w:val="000000"/>
        </w:rPr>
        <w:t>User502  :  root cst8102labs</w:t>
      </w:r>
      <w:r w:rsidR="004D064D" w:rsidRPr="004D064D">
        <w:rPr>
          <w:color w:val="000000"/>
        </w:rPr>
        <w:t>_____________________________________</w:t>
      </w:r>
    </w:p>
    <w:p w14:paraId="5C398537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5B88452" w14:textId="2D234DA8" w:rsid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E66F947" w14:textId="0F0E9094" w:rsidR="009446AF" w:rsidRPr="009446AF" w:rsidRDefault="009446AF" w:rsidP="009446AF">
      <w:pPr>
        <w:rPr>
          <w:b/>
          <w:bCs/>
          <w:sz w:val="28"/>
          <w:szCs w:val="28"/>
        </w:rPr>
      </w:pPr>
      <w:r w:rsidRPr="005F1EB7">
        <w:rPr>
          <w:b/>
          <w:bCs/>
          <w:sz w:val="28"/>
          <w:szCs w:val="28"/>
        </w:rPr>
        <w:t>Exercise #</w:t>
      </w:r>
      <w:r>
        <w:rPr>
          <w:b/>
          <w:bCs/>
          <w:sz w:val="28"/>
          <w:szCs w:val="28"/>
        </w:rPr>
        <w:t>7:</w:t>
      </w:r>
      <w:r w:rsidRPr="005F1EB7">
        <w:rPr>
          <w:b/>
          <w:bCs/>
          <w:sz w:val="28"/>
          <w:szCs w:val="28"/>
        </w:rPr>
        <w:t xml:space="preserve"> </w:t>
      </w:r>
      <w:r w:rsidR="00D36CA9">
        <w:rPr>
          <w:b/>
          <w:bCs/>
          <w:sz w:val="28"/>
          <w:szCs w:val="28"/>
        </w:rPr>
        <w:t>Updating a user’s group ID</w:t>
      </w:r>
    </w:p>
    <w:p w14:paraId="32B90280" w14:textId="2E9B674D" w:rsidR="004D064D" w:rsidRPr="004D064D" w:rsidRDefault="004D064D" w:rsidP="009446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4D064D">
        <w:rPr>
          <w:color w:val="000000"/>
        </w:rPr>
        <w:t xml:space="preserve">Log in to user502 with the command </w:t>
      </w:r>
      <w:proofErr w:type="spellStart"/>
      <w:r w:rsidRPr="009446AF">
        <w:rPr>
          <w:b/>
          <w:bCs/>
          <w:color w:val="000000"/>
        </w:rPr>
        <w:t>su</w:t>
      </w:r>
      <w:proofErr w:type="spellEnd"/>
      <w:r w:rsidRPr="009446AF">
        <w:rPr>
          <w:b/>
          <w:bCs/>
          <w:color w:val="000000"/>
        </w:rPr>
        <w:t xml:space="preserve"> </w:t>
      </w:r>
      <w:r w:rsidR="009948A2">
        <w:rPr>
          <w:b/>
          <w:bCs/>
          <w:color w:val="000000"/>
        </w:rPr>
        <w:t>-</w:t>
      </w:r>
      <w:r w:rsidRPr="009446AF">
        <w:rPr>
          <w:b/>
          <w:bCs/>
          <w:color w:val="000000"/>
        </w:rPr>
        <w:t xml:space="preserve"> user502</w:t>
      </w:r>
      <w:r w:rsidRPr="004D064D">
        <w:rPr>
          <w:color w:val="000000"/>
        </w:rPr>
        <w:t>, and change user502’s group ID (initial group) to cst8102labs for the duration of current session, and record the command you use:</w:t>
      </w:r>
    </w:p>
    <w:p w14:paraId="7EA1B1A0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C28521F" w14:textId="5E22F4D2" w:rsidR="004D064D" w:rsidRPr="004D064D" w:rsidRDefault="004D064D" w:rsidP="009446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4D064D">
        <w:rPr>
          <w:color w:val="000000"/>
        </w:rPr>
        <w:t xml:space="preserve"> _________</w:t>
      </w:r>
      <w:proofErr w:type="spellStart"/>
      <w:r w:rsidR="00DC7AB2">
        <w:rPr>
          <w:color w:val="000000"/>
        </w:rPr>
        <w:t>newgrp</w:t>
      </w:r>
      <w:proofErr w:type="spellEnd"/>
      <w:r w:rsidR="00DC7AB2">
        <w:rPr>
          <w:color w:val="000000"/>
        </w:rPr>
        <w:t xml:space="preserve"> cst8102labs</w:t>
      </w:r>
      <w:r w:rsidRPr="004D064D">
        <w:rPr>
          <w:color w:val="000000"/>
        </w:rPr>
        <w:t>_______________________________________________________</w:t>
      </w:r>
    </w:p>
    <w:p w14:paraId="51E320A4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16801F5" w14:textId="4ECD4955" w:rsidR="004D064D" w:rsidRPr="009446AF" w:rsidRDefault="004D064D" w:rsidP="009446AF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446AF">
        <w:rPr>
          <w:color w:val="000000"/>
        </w:rPr>
        <w:t>What is the output of the command: groups?</w:t>
      </w:r>
    </w:p>
    <w:p w14:paraId="5E1FC754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42ECB9E" w14:textId="3D395995" w:rsidR="004D064D" w:rsidRPr="004D064D" w:rsidRDefault="004D064D" w:rsidP="009446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4D064D">
        <w:rPr>
          <w:color w:val="000000"/>
        </w:rPr>
        <w:t>______</w:t>
      </w:r>
      <w:r w:rsidR="00DC7AB2">
        <w:rPr>
          <w:color w:val="000000"/>
        </w:rPr>
        <w:t>cst8102labs root</w:t>
      </w:r>
      <w:r w:rsidRPr="004D064D">
        <w:rPr>
          <w:color w:val="000000"/>
        </w:rPr>
        <w:t>__________________________________________________________</w:t>
      </w:r>
    </w:p>
    <w:p w14:paraId="124627AB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</w:t>
      </w:r>
    </w:p>
    <w:p w14:paraId="286C9899" w14:textId="74EC2287" w:rsidR="004D064D" w:rsidRPr="009446AF" w:rsidRDefault="004D064D" w:rsidP="009446AF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446AF">
        <w:rPr>
          <w:color w:val="000000"/>
        </w:rPr>
        <w:t>Log in to root and create a new group named test</w:t>
      </w:r>
    </w:p>
    <w:p w14:paraId="6926F860" w14:textId="77777777" w:rsidR="004D064D" w:rsidRPr="004D064D" w:rsidRDefault="004D064D" w:rsidP="009446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 w:rsidRPr="004D064D">
        <w:rPr>
          <w:color w:val="000000"/>
        </w:rPr>
        <w:t>Create a password for the group test, and record the command you use:</w:t>
      </w:r>
    </w:p>
    <w:p w14:paraId="17137011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FBEF2F2" w14:textId="1BFB0EAE" w:rsidR="004D064D" w:rsidRPr="004D064D" w:rsidRDefault="004D064D" w:rsidP="009446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4D064D">
        <w:rPr>
          <w:color w:val="000000"/>
        </w:rPr>
        <w:t>___________</w:t>
      </w:r>
      <w:proofErr w:type="spellStart"/>
      <w:r w:rsidR="00DC7AB2">
        <w:rPr>
          <w:color w:val="000000"/>
        </w:rPr>
        <w:t>gpasswd</w:t>
      </w:r>
      <w:proofErr w:type="spellEnd"/>
      <w:r w:rsidR="00DC7AB2">
        <w:rPr>
          <w:color w:val="000000"/>
        </w:rPr>
        <w:t xml:space="preserve"> test</w:t>
      </w:r>
      <w:r w:rsidRPr="004D064D">
        <w:rPr>
          <w:color w:val="000000"/>
        </w:rPr>
        <w:t>____________________________________________________</w:t>
      </w:r>
    </w:p>
    <w:p w14:paraId="3B7B25A6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1A72B46" w14:textId="742B62AB" w:rsidR="004D064D" w:rsidRPr="009446AF" w:rsidRDefault="004D064D" w:rsidP="004D064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446AF">
        <w:rPr>
          <w:color w:val="000000"/>
        </w:rPr>
        <w:t xml:space="preserve">Log in to user502 with the command </w:t>
      </w:r>
      <w:proofErr w:type="spellStart"/>
      <w:r w:rsidRPr="009446AF">
        <w:rPr>
          <w:color w:val="000000"/>
        </w:rPr>
        <w:t>su</w:t>
      </w:r>
      <w:proofErr w:type="spellEnd"/>
      <w:r w:rsidRPr="009446AF">
        <w:rPr>
          <w:color w:val="000000"/>
        </w:rPr>
        <w:t xml:space="preserve"> – user502, and </w:t>
      </w:r>
      <w:r w:rsidR="00D36CA9" w:rsidRPr="009446AF">
        <w:rPr>
          <w:color w:val="000000"/>
        </w:rPr>
        <w:t>change User</w:t>
      </w:r>
      <w:r w:rsidRPr="009446AF">
        <w:rPr>
          <w:color w:val="000000"/>
        </w:rPr>
        <w:t xml:space="preserve">502’s group ID (initial group) to test for the duration of current </w:t>
      </w:r>
      <w:r w:rsidR="00D36CA9" w:rsidRPr="009446AF">
        <w:rPr>
          <w:color w:val="000000"/>
        </w:rPr>
        <w:t>session, and</w:t>
      </w:r>
      <w:r w:rsidRPr="009446AF">
        <w:rPr>
          <w:color w:val="000000"/>
        </w:rPr>
        <w:t xml:space="preserve"> record the command you use:</w:t>
      </w:r>
    </w:p>
    <w:p w14:paraId="7533F67E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5842659" w14:textId="16013D4D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</w:t>
      </w:r>
      <w:r w:rsidR="009446AF">
        <w:rPr>
          <w:color w:val="000000"/>
        </w:rPr>
        <w:tab/>
      </w:r>
      <w:r w:rsidRPr="004D064D">
        <w:rPr>
          <w:color w:val="000000"/>
        </w:rPr>
        <w:t xml:space="preserve"> _______</w:t>
      </w:r>
      <w:proofErr w:type="spellStart"/>
      <w:r w:rsidR="00DC7AB2">
        <w:rPr>
          <w:color w:val="000000"/>
        </w:rPr>
        <w:t>newgrp</w:t>
      </w:r>
      <w:proofErr w:type="spellEnd"/>
      <w:r w:rsidR="00DC7AB2">
        <w:rPr>
          <w:color w:val="000000"/>
        </w:rPr>
        <w:t xml:space="preserve"> test</w:t>
      </w:r>
      <w:r w:rsidRPr="004D064D">
        <w:rPr>
          <w:color w:val="000000"/>
        </w:rPr>
        <w:t>_________________________________________________________</w:t>
      </w:r>
    </w:p>
    <w:p w14:paraId="19C017CD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95DC36C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D1F1008" w14:textId="3D7C86F1" w:rsidR="004D064D" w:rsidRPr="009446AF" w:rsidRDefault="004D064D" w:rsidP="009446AF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446AF">
        <w:rPr>
          <w:color w:val="000000"/>
        </w:rPr>
        <w:t>What is the output of the command: groups?</w:t>
      </w:r>
    </w:p>
    <w:p w14:paraId="4BB6B7E1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BB91CB0" w14:textId="1BBF5580" w:rsidR="004D064D" w:rsidRPr="004D064D" w:rsidRDefault="00DC7AB2" w:rsidP="009446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Test root cst8102labs</w:t>
      </w:r>
      <w:r w:rsidR="004D064D" w:rsidRPr="004D064D">
        <w:rPr>
          <w:color w:val="000000"/>
        </w:rPr>
        <w:t>_______________________________________________________________</w:t>
      </w:r>
    </w:p>
    <w:p w14:paraId="478E5FA2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BF79F92" w14:textId="0F73E44A" w:rsid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C099AAF" w14:textId="024CCEB8" w:rsidR="009446AF" w:rsidRPr="009446AF" w:rsidRDefault="009446AF" w:rsidP="009446AF">
      <w:pPr>
        <w:rPr>
          <w:b/>
          <w:bCs/>
          <w:sz w:val="28"/>
          <w:szCs w:val="28"/>
        </w:rPr>
      </w:pPr>
      <w:r w:rsidRPr="005F1EB7">
        <w:rPr>
          <w:b/>
          <w:bCs/>
          <w:sz w:val="28"/>
          <w:szCs w:val="28"/>
        </w:rPr>
        <w:lastRenderedPageBreak/>
        <w:t>Exercise #</w:t>
      </w:r>
      <w:r>
        <w:rPr>
          <w:b/>
          <w:bCs/>
          <w:sz w:val="28"/>
          <w:szCs w:val="28"/>
        </w:rPr>
        <w:t>8:</w:t>
      </w:r>
      <w:r w:rsidRPr="005F1EB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Assigning a group administrator</w:t>
      </w:r>
    </w:p>
    <w:p w14:paraId="25B17616" w14:textId="29F72893" w:rsidR="004D064D" w:rsidRPr="009446AF" w:rsidRDefault="004D064D" w:rsidP="009446AF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446AF">
        <w:rPr>
          <w:color w:val="000000"/>
        </w:rPr>
        <w:t xml:space="preserve">Create the following user accounts using </w:t>
      </w:r>
      <w:proofErr w:type="spellStart"/>
      <w:r w:rsidRPr="009446AF">
        <w:rPr>
          <w:color w:val="000000"/>
        </w:rPr>
        <w:t>useradd</w:t>
      </w:r>
      <w:proofErr w:type="spellEnd"/>
      <w:r w:rsidRPr="009446AF">
        <w:rPr>
          <w:color w:val="000000"/>
        </w:rPr>
        <w:t xml:space="preserve"> commands:</w:t>
      </w:r>
    </w:p>
    <w:p w14:paraId="240BFFDD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B637AE7" w14:textId="77777777" w:rsidR="004D064D" w:rsidRPr="009446AF" w:rsidRDefault="004D064D" w:rsidP="009446A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446AF">
        <w:rPr>
          <w:color w:val="000000"/>
        </w:rPr>
        <w:t xml:space="preserve">Mick Jagger - login name: </w:t>
      </w:r>
      <w:proofErr w:type="spellStart"/>
      <w:r w:rsidRPr="009446AF">
        <w:rPr>
          <w:color w:val="000000"/>
        </w:rPr>
        <w:t>mickj</w:t>
      </w:r>
      <w:proofErr w:type="spellEnd"/>
      <w:r w:rsidRPr="009446AF">
        <w:rPr>
          <w:color w:val="000000"/>
        </w:rPr>
        <w:t xml:space="preserve"> </w:t>
      </w:r>
    </w:p>
    <w:p w14:paraId="326EE3E8" w14:textId="77777777" w:rsidR="004D064D" w:rsidRPr="009446AF" w:rsidRDefault="004D064D" w:rsidP="009446A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446AF">
        <w:rPr>
          <w:color w:val="000000"/>
        </w:rPr>
        <w:t xml:space="preserve">Jones Brian - login name: </w:t>
      </w:r>
      <w:proofErr w:type="spellStart"/>
      <w:r w:rsidRPr="009446AF">
        <w:rPr>
          <w:color w:val="000000"/>
        </w:rPr>
        <w:t>jonesb</w:t>
      </w:r>
      <w:proofErr w:type="spellEnd"/>
      <w:r w:rsidRPr="009446AF">
        <w:rPr>
          <w:color w:val="000000"/>
        </w:rPr>
        <w:t xml:space="preserve"> </w:t>
      </w:r>
    </w:p>
    <w:p w14:paraId="29D132A9" w14:textId="77777777" w:rsidR="009446AF" w:rsidRDefault="004D064D" w:rsidP="004D064D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446AF">
        <w:rPr>
          <w:color w:val="000000"/>
        </w:rPr>
        <w:t xml:space="preserve">Keith Richards - login name: </w:t>
      </w:r>
      <w:proofErr w:type="spellStart"/>
      <w:r w:rsidRPr="009446AF">
        <w:rPr>
          <w:color w:val="000000"/>
        </w:rPr>
        <w:t>keithr</w:t>
      </w:r>
      <w:proofErr w:type="spellEnd"/>
      <w:r w:rsidRPr="009446AF">
        <w:rPr>
          <w:color w:val="000000"/>
        </w:rPr>
        <w:t xml:space="preserve"> </w:t>
      </w:r>
    </w:p>
    <w:p w14:paraId="61818C09" w14:textId="59913A63" w:rsidR="004D064D" w:rsidRDefault="004D064D" w:rsidP="004D064D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446AF">
        <w:rPr>
          <w:color w:val="000000"/>
        </w:rPr>
        <w:t xml:space="preserve">Charlie Watts - login name: </w:t>
      </w:r>
      <w:proofErr w:type="spellStart"/>
      <w:r w:rsidRPr="009446AF">
        <w:rPr>
          <w:color w:val="000000"/>
        </w:rPr>
        <w:t>charliew</w:t>
      </w:r>
      <w:proofErr w:type="spellEnd"/>
      <w:r w:rsidRPr="009446AF">
        <w:rPr>
          <w:color w:val="000000"/>
        </w:rPr>
        <w:t xml:space="preserve"> </w:t>
      </w:r>
    </w:p>
    <w:p w14:paraId="3379BC43" w14:textId="77777777" w:rsidR="009446AF" w:rsidRPr="009446AF" w:rsidRDefault="009446AF" w:rsidP="0094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000000"/>
        </w:rPr>
      </w:pPr>
    </w:p>
    <w:p w14:paraId="41E61328" w14:textId="4F774BF9" w:rsidR="004D064D" w:rsidRPr="009446AF" w:rsidRDefault="004D064D" w:rsidP="009446AF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446AF">
        <w:rPr>
          <w:color w:val="000000"/>
        </w:rPr>
        <w:t>Create a group named stones, record the command used</w:t>
      </w:r>
    </w:p>
    <w:p w14:paraId="3279AFDC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 </w:t>
      </w:r>
    </w:p>
    <w:p w14:paraId="015C6BF5" w14:textId="23A3CC77" w:rsidR="004D064D" w:rsidRPr="004D064D" w:rsidRDefault="004D064D" w:rsidP="009446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       ______</w:t>
      </w:r>
      <w:proofErr w:type="spellStart"/>
      <w:r w:rsidR="00A67A36">
        <w:rPr>
          <w:color w:val="000000"/>
        </w:rPr>
        <w:t>groupadd</w:t>
      </w:r>
      <w:proofErr w:type="spellEnd"/>
      <w:r w:rsidR="00A67A36">
        <w:rPr>
          <w:color w:val="000000"/>
        </w:rPr>
        <w:t xml:space="preserve"> stones</w:t>
      </w:r>
      <w:r w:rsidRPr="004D064D">
        <w:rPr>
          <w:color w:val="000000"/>
        </w:rPr>
        <w:t xml:space="preserve">__________________________________________________________ </w:t>
      </w:r>
    </w:p>
    <w:p w14:paraId="51A65218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4A8567B" w14:textId="04E4AC7B" w:rsidR="004D064D" w:rsidRPr="009446AF" w:rsidRDefault="004D064D" w:rsidP="009446AF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446AF">
        <w:rPr>
          <w:color w:val="000000"/>
        </w:rPr>
        <w:t>Designate Mick Jagger as the group administrator, and record the command you use:</w:t>
      </w:r>
    </w:p>
    <w:p w14:paraId="790AAA56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    </w:t>
      </w:r>
    </w:p>
    <w:p w14:paraId="2935969C" w14:textId="29CCB312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      ______</w:t>
      </w:r>
      <w:proofErr w:type="spellStart"/>
      <w:r w:rsidR="00A67A36">
        <w:rPr>
          <w:color w:val="000000"/>
        </w:rPr>
        <w:t>gpasswd</w:t>
      </w:r>
      <w:proofErr w:type="spellEnd"/>
      <w:r w:rsidR="00A67A36">
        <w:rPr>
          <w:color w:val="000000"/>
        </w:rPr>
        <w:t xml:space="preserve"> -A </w:t>
      </w:r>
      <w:proofErr w:type="spellStart"/>
      <w:r w:rsidR="00A67A36">
        <w:rPr>
          <w:color w:val="000000"/>
        </w:rPr>
        <w:t>mickj</w:t>
      </w:r>
      <w:proofErr w:type="spellEnd"/>
      <w:r w:rsidR="00A67A36">
        <w:rPr>
          <w:color w:val="000000"/>
        </w:rPr>
        <w:t xml:space="preserve"> stones</w:t>
      </w:r>
      <w:r w:rsidRPr="004D064D">
        <w:rPr>
          <w:color w:val="000000"/>
        </w:rPr>
        <w:t>__________________________________________________________</w:t>
      </w:r>
    </w:p>
    <w:p w14:paraId="07DFB1C5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 </w:t>
      </w:r>
    </w:p>
    <w:p w14:paraId="2BB396E7" w14:textId="4B09B9FB" w:rsidR="004D064D" w:rsidRPr="009446AF" w:rsidRDefault="004D064D" w:rsidP="009446AF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446AF">
        <w:rPr>
          <w:color w:val="000000"/>
        </w:rPr>
        <w:t xml:space="preserve">Login as </w:t>
      </w:r>
      <w:proofErr w:type="spellStart"/>
      <w:r w:rsidRPr="009446AF">
        <w:rPr>
          <w:color w:val="000000"/>
        </w:rPr>
        <w:t>mickj</w:t>
      </w:r>
      <w:proofErr w:type="spellEnd"/>
      <w:r w:rsidRPr="009446AF">
        <w:rPr>
          <w:color w:val="000000"/>
        </w:rPr>
        <w:t>, and add all the above user accounts to the group stones, record the commands you use:</w:t>
      </w:r>
    </w:p>
    <w:p w14:paraId="23B0E892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4D6FBE9" w14:textId="67EBAE78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      _____</w:t>
      </w:r>
      <w:proofErr w:type="spellStart"/>
      <w:r w:rsidR="00A67A36">
        <w:rPr>
          <w:color w:val="000000"/>
        </w:rPr>
        <w:t>gpasswd</w:t>
      </w:r>
      <w:proofErr w:type="spellEnd"/>
      <w:r w:rsidR="00A67A36">
        <w:rPr>
          <w:color w:val="000000"/>
        </w:rPr>
        <w:t xml:space="preserve"> -a </w:t>
      </w:r>
      <w:proofErr w:type="spellStart"/>
      <w:r w:rsidR="00A67A36">
        <w:rPr>
          <w:color w:val="000000"/>
        </w:rPr>
        <w:t>mickj</w:t>
      </w:r>
      <w:proofErr w:type="spellEnd"/>
      <w:r w:rsidR="00A67A36">
        <w:rPr>
          <w:color w:val="000000"/>
        </w:rPr>
        <w:t xml:space="preserve"> stones</w:t>
      </w:r>
      <w:r w:rsidRPr="004D064D">
        <w:rPr>
          <w:color w:val="000000"/>
        </w:rPr>
        <w:t>___________________________________________________________</w:t>
      </w:r>
    </w:p>
    <w:p w14:paraId="568AEF70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B1074B4" w14:textId="042B84CA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      _____</w:t>
      </w:r>
      <w:proofErr w:type="spellStart"/>
      <w:r w:rsidR="00A67A36">
        <w:rPr>
          <w:color w:val="000000"/>
        </w:rPr>
        <w:t>gpasswd</w:t>
      </w:r>
      <w:proofErr w:type="spellEnd"/>
      <w:r w:rsidR="00A67A36">
        <w:rPr>
          <w:color w:val="000000"/>
        </w:rPr>
        <w:t xml:space="preserve"> -a </w:t>
      </w:r>
      <w:proofErr w:type="spellStart"/>
      <w:r w:rsidR="00A67A36">
        <w:rPr>
          <w:color w:val="000000"/>
        </w:rPr>
        <w:t>jonesb</w:t>
      </w:r>
      <w:proofErr w:type="spellEnd"/>
      <w:r w:rsidR="00A67A36">
        <w:rPr>
          <w:color w:val="000000"/>
        </w:rPr>
        <w:t xml:space="preserve"> stones</w:t>
      </w:r>
      <w:r w:rsidRPr="004D064D">
        <w:rPr>
          <w:color w:val="000000"/>
        </w:rPr>
        <w:t>___________________________________________________________</w:t>
      </w:r>
    </w:p>
    <w:p w14:paraId="3159EF23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237F212" w14:textId="76F3935D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      _____</w:t>
      </w:r>
      <w:proofErr w:type="spellStart"/>
      <w:r w:rsidR="00A67A36">
        <w:rPr>
          <w:color w:val="000000"/>
        </w:rPr>
        <w:t>gpasswd</w:t>
      </w:r>
      <w:proofErr w:type="spellEnd"/>
      <w:r w:rsidR="00A67A36">
        <w:rPr>
          <w:color w:val="000000"/>
        </w:rPr>
        <w:t xml:space="preserve"> -a </w:t>
      </w:r>
      <w:proofErr w:type="spellStart"/>
      <w:r w:rsidR="00A67A36">
        <w:rPr>
          <w:color w:val="000000"/>
        </w:rPr>
        <w:t>keithr</w:t>
      </w:r>
      <w:proofErr w:type="spellEnd"/>
      <w:r w:rsidR="00A67A36">
        <w:rPr>
          <w:color w:val="000000"/>
        </w:rPr>
        <w:t xml:space="preserve"> stones</w:t>
      </w:r>
      <w:r w:rsidRPr="004D064D">
        <w:rPr>
          <w:color w:val="000000"/>
        </w:rPr>
        <w:t>___________________________________________________________</w:t>
      </w:r>
    </w:p>
    <w:p w14:paraId="174E8D02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B8451DB" w14:textId="6B9311D3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      _____</w:t>
      </w:r>
      <w:proofErr w:type="spellStart"/>
      <w:r w:rsidR="00A67A36">
        <w:rPr>
          <w:color w:val="000000"/>
        </w:rPr>
        <w:t>gpasswd</w:t>
      </w:r>
      <w:proofErr w:type="spellEnd"/>
      <w:r w:rsidR="00A67A36">
        <w:rPr>
          <w:color w:val="000000"/>
        </w:rPr>
        <w:t xml:space="preserve"> -a </w:t>
      </w:r>
      <w:proofErr w:type="spellStart"/>
      <w:r w:rsidR="00A67A36">
        <w:rPr>
          <w:color w:val="000000"/>
        </w:rPr>
        <w:t>charliew</w:t>
      </w:r>
      <w:proofErr w:type="spellEnd"/>
      <w:r w:rsidR="00A67A36">
        <w:rPr>
          <w:color w:val="000000"/>
        </w:rPr>
        <w:t xml:space="preserve"> stones</w:t>
      </w:r>
      <w:r w:rsidRPr="004D064D">
        <w:rPr>
          <w:color w:val="000000"/>
        </w:rPr>
        <w:t>___________________________________________________________</w:t>
      </w:r>
    </w:p>
    <w:p w14:paraId="5E450703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92AF0BC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D064D">
        <w:rPr>
          <w:color w:val="000000"/>
        </w:rPr>
        <w:t xml:space="preserve">       </w:t>
      </w:r>
    </w:p>
    <w:p w14:paraId="1F620C54" w14:textId="3D1EBB42" w:rsidR="004D064D" w:rsidRPr="009446AF" w:rsidRDefault="004D064D" w:rsidP="009446AF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446AF">
        <w:rPr>
          <w:color w:val="000000"/>
        </w:rPr>
        <w:t xml:space="preserve">What is the output of the command </w:t>
      </w:r>
      <w:r w:rsidRPr="009446AF">
        <w:rPr>
          <w:b/>
          <w:bCs/>
          <w:color w:val="000000"/>
        </w:rPr>
        <w:t>cat /</w:t>
      </w:r>
      <w:proofErr w:type="spellStart"/>
      <w:r w:rsidRPr="009446AF">
        <w:rPr>
          <w:b/>
          <w:bCs/>
          <w:color w:val="000000"/>
        </w:rPr>
        <w:t>etc</w:t>
      </w:r>
      <w:proofErr w:type="spellEnd"/>
      <w:r w:rsidRPr="009446AF">
        <w:rPr>
          <w:b/>
          <w:bCs/>
          <w:color w:val="000000"/>
        </w:rPr>
        <w:t>/group | grep stones</w:t>
      </w:r>
      <w:r w:rsidRPr="009446AF">
        <w:rPr>
          <w:color w:val="000000"/>
        </w:rPr>
        <w:t>?</w:t>
      </w:r>
    </w:p>
    <w:p w14:paraId="0F7FB68E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18B165E" w14:textId="0FE85603" w:rsidR="004D064D" w:rsidRPr="004D064D" w:rsidRDefault="004D064D" w:rsidP="009446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 w:rsidRPr="004D064D">
        <w:rPr>
          <w:color w:val="000000"/>
        </w:rPr>
        <w:t>______</w:t>
      </w:r>
      <w:r w:rsidR="00A67A36">
        <w:rPr>
          <w:color w:val="000000"/>
        </w:rPr>
        <w:t>stones:x:1007:mickj,jonesb,keithr,charliew</w:t>
      </w:r>
      <w:r w:rsidRPr="004D064D">
        <w:rPr>
          <w:color w:val="000000"/>
        </w:rPr>
        <w:t>__________________________________________________________</w:t>
      </w:r>
    </w:p>
    <w:p w14:paraId="3FE5D124" w14:textId="77777777" w:rsidR="004D064D" w:rsidRPr="004D064D" w:rsidRDefault="004D064D" w:rsidP="004D0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85987E1" w14:textId="61FCFE68" w:rsidR="0033032D" w:rsidRDefault="0033032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1B8D5EA" w14:textId="77777777" w:rsidR="004D064D" w:rsidRPr="0033032D" w:rsidRDefault="004D064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F25EE04" w14:textId="77777777" w:rsidR="00784E2A" w:rsidRPr="00A178A8" w:rsidRDefault="00784E2A" w:rsidP="00A178A8"/>
    <w:sectPr w:rsidR="00784E2A" w:rsidRPr="00A178A8" w:rsidSect="00A178A8">
      <w:headerReference w:type="default" r:id="rId11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607F8" w14:textId="77777777" w:rsidR="009C54DA" w:rsidRDefault="009C54DA" w:rsidP="005D01F2">
      <w:pPr>
        <w:spacing w:after="0" w:line="240" w:lineRule="auto"/>
      </w:pPr>
      <w:r>
        <w:separator/>
      </w:r>
    </w:p>
    <w:p w14:paraId="53ECB42C" w14:textId="77777777" w:rsidR="009C54DA" w:rsidRDefault="009C54DA"/>
  </w:endnote>
  <w:endnote w:type="continuationSeparator" w:id="0">
    <w:p w14:paraId="461BCD30" w14:textId="77777777" w:rsidR="009C54DA" w:rsidRDefault="009C54DA" w:rsidP="005D01F2">
      <w:pPr>
        <w:spacing w:after="0" w:line="240" w:lineRule="auto"/>
      </w:pPr>
      <w:r>
        <w:continuationSeparator/>
      </w:r>
    </w:p>
    <w:p w14:paraId="339B730B" w14:textId="77777777" w:rsidR="009C54DA" w:rsidRDefault="009C54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BB2E" w14:textId="77777777" w:rsidR="009C54DA" w:rsidRDefault="009C54DA" w:rsidP="005D01F2">
      <w:pPr>
        <w:spacing w:after="0" w:line="240" w:lineRule="auto"/>
      </w:pPr>
      <w:r>
        <w:separator/>
      </w:r>
    </w:p>
    <w:p w14:paraId="4926DF27" w14:textId="77777777" w:rsidR="009C54DA" w:rsidRDefault="009C54DA"/>
  </w:footnote>
  <w:footnote w:type="continuationSeparator" w:id="0">
    <w:p w14:paraId="3A9F9D12" w14:textId="77777777" w:rsidR="009C54DA" w:rsidRDefault="009C54DA" w:rsidP="005D01F2">
      <w:pPr>
        <w:spacing w:after="0" w:line="240" w:lineRule="auto"/>
      </w:pPr>
      <w:r>
        <w:continuationSeparator/>
      </w:r>
    </w:p>
    <w:p w14:paraId="1859977B" w14:textId="77777777" w:rsidR="009C54DA" w:rsidRDefault="009C54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53899" w14:textId="41B5B61E" w:rsidR="0075146C" w:rsidRDefault="0075146C">
    <w:pPr>
      <w:pStyle w:val="Header"/>
    </w:pPr>
    <w:r w:rsidRPr="00436A65">
      <w:rPr>
        <w:noProof/>
        <w:lang w:val="en-US"/>
      </w:rPr>
      <w:drawing>
        <wp:inline distT="0" distB="0" distL="0" distR="0" wp14:anchorId="7318699F" wp14:editId="0A98F8F8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9BC"/>
    <w:multiLevelType w:val="hybridMultilevel"/>
    <w:tmpl w:val="22847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C6434"/>
    <w:multiLevelType w:val="hybridMultilevel"/>
    <w:tmpl w:val="B510BC68"/>
    <w:lvl w:ilvl="0" w:tplc="94E818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E2DDA"/>
    <w:multiLevelType w:val="hybridMultilevel"/>
    <w:tmpl w:val="831688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8020817"/>
    <w:multiLevelType w:val="hybridMultilevel"/>
    <w:tmpl w:val="598852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0D75456"/>
    <w:multiLevelType w:val="hybridMultilevel"/>
    <w:tmpl w:val="4E9048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006334"/>
    <w:multiLevelType w:val="hybridMultilevel"/>
    <w:tmpl w:val="5418AA92"/>
    <w:lvl w:ilvl="0" w:tplc="DB2842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82250F"/>
    <w:multiLevelType w:val="hybridMultilevel"/>
    <w:tmpl w:val="E330377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E963EB8"/>
    <w:multiLevelType w:val="hybridMultilevel"/>
    <w:tmpl w:val="6658D40C"/>
    <w:lvl w:ilvl="0" w:tplc="3378F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207796"/>
    <w:multiLevelType w:val="hybridMultilevel"/>
    <w:tmpl w:val="F7E4A3B2"/>
    <w:lvl w:ilvl="0" w:tplc="0409000B">
      <w:start w:val="1"/>
      <w:numFmt w:val="bullet"/>
      <w:lvlText w:val=""/>
      <w:lvlJc w:val="left"/>
      <w:pPr>
        <w:ind w:left="684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3" w15:restartNumberingAfterBreak="0">
    <w:nsid w:val="44EE344A"/>
    <w:multiLevelType w:val="hybridMultilevel"/>
    <w:tmpl w:val="039AAAA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DD5F72"/>
    <w:multiLevelType w:val="hybridMultilevel"/>
    <w:tmpl w:val="A68A7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F027A"/>
    <w:multiLevelType w:val="hybridMultilevel"/>
    <w:tmpl w:val="E886197A"/>
    <w:lvl w:ilvl="0" w:tplc="637857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65033"/>
    <w:multiLevelType w:val="hybridMultilevel"/>
    <w:tmpl w:val="C8D06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271F65"/>
    <w:multiLevelType w:val="hybridMultilevel"/>
    <w:tmpl w:val="5F5E10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70015"/>
    <w:multiLevelType w:val="hybridMultilevel"/>
    <w:tmpl w:val="F198E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A7F11"/>
    <w:multiLevelType w:val="hybridMultilevel"/>
    <w:tmpl w:val="45044034"/>
    <w:lvl w:ilvl="0" w:tplc="CC1CD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C176FD"/>
    <w:multiLevelType w:val="hybridMultilevel"/>
    <w:tmpl w:val="4ABA4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B7044"/>
    <w:multiLevelType w:val="hybridMultilevel"/>
    <w:tmpl w:val="22D24A4A"/>
    <w:lvl w:ilvl="0" w:tplc="D9D8E8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E5C54"/>
    <w:multiLevelType w:val="hybridMultilevel"/>
    <w:tmpl w:val="C74060F8"/>
    <w:lvl w:ilvl="0" w:tplc="133076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AA3D74"/>
    <w:multiLevelType w:val="hybridMultilevel"/>
    <w:tmpl w:val="22D24A4A"/>
    <w:lvl w:ilvl="0" w:tplc="D9D8E8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DC4596"/>
    <w:multiLevelType w:val="hybridMultilevel"/>
    <w:tmpl w:val="24A8BD12"/>
    <w:lvl w:ilvl="0" w:tplc="1FDEDE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062734">
    <w:abstractNumId w:val="5"/>
  </w:num>
  <w:num w:numId="2" w16cid:durableId="1445148910">
    <w:abstractNumId w:val="10"/>
  </w:num>
  <w:num w:numId="3" w16cid:durableId="1407722329">
    <w:abstractNumId w:val="29"/>
  </w:num>
  <w:num w:numId="4" w16cid:durableId="1798059121">
    <w:abstractNumId w:val="20"/>
  </w:num>
  <w:num w:numId="5" w16cid:durableId="1719357612">
    <w:abstractNumId w:val="1"/>
  </w:num>
  <w:num w:numId="6" w16cid:durableId="303969799">
    <w:abstractNumId w:val="4"/>
  </w:num>
  <w:num w:numId="7" w16cid:durableId="389113839">
    <w:abstractNumId w:val="25"/>
  </w:num>
  <w:num w:numId="8" w16cid:durableId="785274240">
    <w:abstractNumId w:val="16"/>
  </w:num>
  <w:num w:numId="9" w16cid:durableId="2102992601">
    <w:abstractNumId w:val="18"/>
  </w:num>
  <w:num w:numId="10" w16cid:durableId="2025745740">
    <w:abstractNumId w:val="17"/>
  </w:num>
  <w:num w:numId="11" w16cid:durableId="1085612365">
    <w:abstractNumId w:val="23"/>
  </w:num>
  <w:num w:numId="12" w16cid:durableId="519204572">
    <w:abstractNumId w:val="22"/>
  </w:num>
  <w:num w:numId="13" w16cid:durableId="1810896117">
    <w:abstractNumId w:val="0"/>
  </w:num>
  <w:num w:numId="14" w16cid:durableId="570576723">
    <w:abstractNumId w:val="21"/>
  </w:num>
  <w:num w:numId="15" w16cid:durableId="2146586178">
    <w:abstractNumId w:val="14"/>
  </w:num>
  <w:num w:numId="16" w16cid:durableId="962273032">
    <w:abstractNumId w:val="12"/>
  </w:num>
  <w:num w:numId="17" w16cid:durableId="338654500">
    <w:abstractNumId w:val="7"/>
  </w:num>
  <w:num w:numId="18" w16cid:durableId="872884877">
    <w:abstractNumId w:val="8"/>
  </w:num>
  <w:num w:numId="19" w16cid:durableId="1489790144">
    <w:abstractNumId w:val="27"/>
  </w:num>
  <w:num w:numId="20" w16cid:durableId="2044597812">
    <w:abstractNumId w:val="24"/>
  </w:num>
  <w:num w:numId="21" w16cid:durableId="1635057914">
    <w:abstractNumId w:val="26"/>
  </w:num>
  <w:num w:numId="22" w16cid:durableId="475294185">
    <w:abstractNumId w:val="15"/>
  </w:num>
  <w:num w:numId="23" w16cid:durableId="122046427">
    <w:abstractNumId w:val="13"/>
  </w:num>
  <w:num w:numId="24" w16cid:durableId="1235167252">
    <w:abstractNumId w:val="28"/>
  </w:num>
  <w:num w:numId="25" w16cid:durableId="670766078">
    <w:abstractNumId w:val="19"/>
  </w:num>
  <w:num w:numId="26" w16cid:durableId="1300384169">
    <w:abstractNumId w:val="3"/>
  </w:num>
  <w:num w:numId="27" w16cid:durableId="2082556948">
    <w:abstractNumId w:val="9"/>
  </w:num>
  <w:num w:numId="28" w16cid:durableId="1454328471">
    <w:abstractNumId w:val="6"/>
  </w:num>
  <w:num w:numId="29" w16cid:durableId="1164202221">
    <w:abstractNumId w:val="2"/>
  </w:num>
  <w:num w:numId="30" w16cid:durableId="16586821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88"/>
    <w:rsid w:val="00013852"/>
    <w:rsid w:val="00036C72"/>
    <w:rsid w:val="00040FF8"/>
    <w:rsid w:val="00094E0A"/>
    <w:rsid w:val="000A5096"/>
    <w:rsid w:val="000B37E4"/>
    <w:rsid w:val="000B38EB"/>
    <w:rsid w:val="000B6BF1"/>
    <w:rsid w:val="000D5707"/>
    <w:rsid w:val="00112B10"/>
    <w:rsid w:val="00113159"/>
    <w:rsid w:val="0013452C"/>
    <w:rsid w:val="001351B5"/>
    <w:rsid w:val="001425E2"/>
    <w:rsid w:val="0017507D"/>
    <w:rsid w:val="00191C33"/>
    <w:rsid w:val="00193C12"/>
    <w:rsid w:val="001B5D95"/>
    <w:rsid w:val="001D2EF4"/>
    <w:rsid w:val="001F28E5"/>
    <w:rsid w:val="0022088F"/>
    <w:rsid w:val="0023399E"/>
    <w:rsid w:val="0024722C"/>
    <w:rsid w:val="00257C0E"/>
    <w:rsid w:val="00272F3C"/>
    <w:rsid w:val="0027394C"/>
    <w:rsid w:val="002B1ABC"/>
    <w:rsid w:val="002C44A2"/>
    <w:rsid w:val="002C68B0"/>
    <w:rsid w:val="002C70F6"/>
    <w:rsid w:val="002E0681"/>
    <w:rsid w:val="002E644C"/>
    <w:rsid w:val="002F4863"/>
    <w:rsid w:val="0030483C"/>
    <w:rsid w:val="00305A71"/>
    <w:rsid w:val="0032778D"/>
    <w:rsid w:val="0033032D"/>
    <w:rsid w:val="00333AA7"/>
    <w:rsid w:val="00336513"/>
    <w:rsid w:val="00340E8F"/>
    <w:rsid w:val="003D19A9"/>
    <w:rsid w:val="0041489D"/>
    <w:rsid w:val="004325A6"/>
    <w:rsid w:val="00436A65"/>
    <w:rsid w:val="00441FD7"/>
    <w:rsid w:val="00455531"/>
    <w:rsid w:val="004633C2"/>
    <w:rsid w:val="004703C4"/>
    <w:rsid w:val="004878AC"/>
    <w:rsid w:val="004914E6"/>
    <w:rsid w:val="004A5255"/>
    <w:rsid w:val="004C0E92"/>
    <w:rsid w:val="004C175B"/>
    <w:rsid w:val="004D064D"/>
    <w:rsid w:val="004F1A28"/>
    <w:rsid w:val="00516B3F"/>
    <w:rsid w:val="00542B78"/>
    <w:rsid w:val="0055036F"/>
    <w:rsid w:val="005B3500"/>
    <w:rsid w:val="005D01F2"/>
    <w:rsid w:val="005D235B"/>
    <w:rsid w:val="005E45C7"/>
    <w:rsid w:val="005E4A8E"/>
    <w:rsid w:val="005F1EB7"/>
    <w:rsid w:val="006166B0"/>
    <w:rsid w:val="006203E1"/>
    <w:rsid w:val="00620CE0"/>
    <w:rsid w:val="00645328"/>
    <w:rsid w:val="006778D0"/>
    <w:rsid w:val="00684BEE"/>
    <w:rsid w:val="006A6408"/>
    <w:rsid w:val="006B0736"/>
    <w:rsid w:val="006B58F0"/>
    <w:rsid w:val="0070275A"/>
    <w:rsid w:val="00702AA3"/>
    <w:rsid w:val="007241F8"/>
    <w:rsid w:val="00733755"/>
    <w:rsid w:val="00746D94"/>
    <w:rsid w:val="0075146C"/>
    <w:rsid w:val="00784E2A"/>
    <w:rsid w:val="007B0F4C"/>
    <w:rsid w:val="007B4A57"/>
    <w:rsid w:val="007C642D"/>
    <w:rsid w:val="007F02D3"/>
    <w:rsid w:val="00820C72"/>
    <w:rsid w:val="008433E0"/>
    <w:rsid w:val="008604C3"/>
    <w:rsid w:val="008672E7"/>
    <w:rsid w:val="00894921"/>
    <w:rsid w:val="008A19D8"/>
    <w:rsid w:val="008A5E02"/>
    <w:rsid w:val="008A6E1B"/>
    <w:rsid w:val="008C0B88"/>
    <w:rsid w:val="008C18E2"/>
    <w:rsid w:val="008E0296"/>
    <w:rsid w:val="00915255"/>
    <w:rsid w:val="009237EB"/>
    <w:rsid w:val="0093314F"/>
    <w:rsid w:val="009372B8"/>
    <w:rsid w:val="009446AF"/>
    <w:rsid w:val="00946A89"/>
    <w:rsid w:val="0097105A"/>
    <w:rsid w:val="009736B7"/>
    <w:rsid w:val="00977C28"/>
    <w:rsid w:val="00992D05"/>
    <w:rsid w:val="009948A2"/>
    <w:rsid w:val="009C54DA"/>
    <w:rsid w:val="009D6203"/>
    <w:rsid w:val="009F0559"/>
    <w:rsid w:val="00A00A45"/>
    <w:rsid w:val="00A178A8"/>
    <w:rsid w:val="00A22BA9"/>
    <w:rsid w:val="00A44E82"/>
    <w:rsid w:val="00A452E1"/>
    <w:rsid w:val="00A553EF"/>
    <w:rsid w:val="00A60BF2"/>
    <w:rsid w:val="00A67A36"/>
    <w:rsid w:val="00A73092"/>
    <w:rsid w:val="00A85592"/>
    <w:rsid w:val="00A97D6E"/>
    <w:rsid w:val="00AB4E04"/>
    <w:rsid w:val="00AC1DB8"/>
    <w:rsid w:val="00AD35D7"/>
    <w:rsid w:val="00AF447C"/>
    <w:rsid w:val="00B003E9"/>
    <w:rsid w:val="00B03BBE"/>
    <w:rsid w:val="00B35F2C"/>
    <w:rsid w:val="00B75546"/>
    <w:rsid w:val="00B76672"/>
    <w:rsid w:val="00B8658B"/>
    <w:rsid w:val="00B95E4F"/>
    <w:rsid w:val="00BA33CC"/>
    <w:rsid w:val="00BD338D"/>
    <w:rsid w:val="00BD5479"/>
    <w:rsid w:val="00BF1ECF"/>
    <w:rsid w:val="00C01A36"/>
    <w:rsid w:val="00C51BA3"/>
    <w:rsid w:val="00C53296"/>
    <w:rsid w:val="00C532D4"/>
    <w:rsid w:val="00C7216B"/>
    <w:rsid w:val="00C732E5"/>
    <w:rsid w:val="00C803D0"/>
    <w:rsid w:val="00C85094"/>
    <w:rsid w:val="00CA2381"/>
    <w:rsid w:val="00CA6E59"/>
    <w:rsid w:val="00CB2DE6"/>
    <w:rsid w:val="00CC2B86"/>
    <w:rsid w:val="00CD7E90"/>
    <w:rsid w:val="00D243AE"/>
    <w:rsid w:val="00D36CA9"/>
    <w:rsid w:val="00D36FFF"/>
    <w:rsid w:val="00D82076"/>
    <w:rsid w:val="00DA0B58"/>
    <w:rsid w:val="00DB260D"/>
    <w:rsid w:val="00DB71EE"/>
    <w:rsid w:val="00DC0D8D"/>
    <w:rsid w:val="00DC7AB2"/>
    <w:rsid w:val="00DD1E2F"/>
    <w:rsid w:val="00DE7C85"/>
    <w:rsid w:val="00DF0645"/>
    <w:rsid w:val="00E04667"/>
    <w:rsid w:val="00E12DA3"/>
    <w:rsid w:val="00E1757C"/>
    <w:rsid w:val="00E26AB6"/>
    <w:rsid w:val="00E4627C"/>
    <w:rsid w:val="00E51BAF"/>
    <w:rsid w:val="00E53973"/>
    <w:rsid w:val="00E72400"/>
    <w:rsid w:val="00E835F7"/>
    <w:rsid w:val="00E92A37"/>
    <w:rsid w:val="00E95073"/>
    <w:rsid w:val="00EA6E5E"/>
    <w:rsid w:val="00EE3352"/>
    <w:rsid w:val="00EE5FB6"/>
    <w:rsid w:val="00EF00BE"/>
    <w:rsid w:val="00EF0740"/>
    <w:rsid w:val="00EF25F2"/>
    <w:rsid w:val="00EF757C"/>
    <w:rsid w:val="00F11AEA"/>
    <w:rsid w:val="00F2145F"/>
    <w:rsid w:val="00F245D6"/>
    <w:rsid w:val="00F36562"/>
    <w:rsid w:val="00F76B8E"/>
    <w:rsid w:val="00F770CB"/>
    <w:rsid w:val="00FC0324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6CE0A8"/>
  <w14:defaultImageDpi w14:val="0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Typewriter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paragraph" w:styleId="Revision">
    <w:name w:val="Revision"/>
    <w:hidden/>
    <w:uiPriority w:val="99"/>
    <w:semiHidden/>
    <w:rsid w:val="00F2145F"/>
    <w:pPr>
      <w:spacing w:after="0" w:line="240" w:lineRule="auto"/>
    </w:pPr>
    <w:rPr>
      <w:rFonts w:cs="Times New Roman"/>
    </w:rPr>
  </w:style>
  <w:style w:type="character" w:styleId="HTMLTypewriter">
    <w:name w:val="HTML Typewriter"/>
    <w:unhideWhenUsed/>
    <w:rsid w:val="008672E7"/>
    <w:rPr>
      <w:rFonts w:ascii="Courier New" w:eastAsia="Courier New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1292630d6e1e94877ec27e5079442d02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d9f0f15821d2673528ef36b7820b87c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7F7BE4-2DA7-4C60-81C0-EE1ACFC310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449ABB-2060-4C8B-97D0-477590E94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</Template>
  <TotalTime>82</TotalTime>
  <Pages>5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Rowan Pilon</cp:lastModifiedBy>
  <cp:revision>8</cp:revision>
  <dcterms:created xsi:type="dcterms:W3CDTF">2019-12-12T14:28:00Z</dcterms:created>
  <dcterms:modified xsi:type="dcterms:W3CDTF">2023-10-30T11:10:00Z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