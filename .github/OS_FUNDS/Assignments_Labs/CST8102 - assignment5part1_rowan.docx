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CFF" w14:textId="40CECFE9" w:rsidR="00BD5479" w:rsidRPr="00E95073" w:rsidRDefault="00BD5479" w:rsidP="007D3274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7D3274">
        <w:rPr>
          <w:rFonts w:asciiTheme="minorHAnsi" w:hAnsiTheme="minorHAnsi"/>
          <w:color w:val="auto"/>
        </w:rPr>
        <w:t xml:space="preserve">#5: </w:t>
      </w:r>
      <w:r w:rsidR="0075146C">
        <w:rPr>
          <w:rFonts w:asciiTheme="minorHAnsi" w:hAnsiTheme="minorHAnsi"/>
          <w:color w:val="auto"/>
        </w:rPr>
        <w:t xml:space="preserve">Linux File </w:t>
      </w:r>
      <w:r w:rsidR="006A6408" w:rsidRPr="006A6408">
        <w:rPr>
          <w:rFonts w:asciiTheme="minorHAnsi" w:hAnsiTheme="minorHAnsi"/>
          <w:color w:val="auto"/>
        </w:rPr>
        <w:t>System (Part 1)</w:t>
      </w:r>
      <w:r w:rsidR="007D3274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0088E76C" w14:textId="174922B8" w:rsidR="00A178A8" w:rsidRDefault="00A178A8" w:rsidP="006A6408">
      <w:pPr>
        <w:spacing w:after="0" w:line="240" w:lineRule="auto"/>
      </w:pPr>
      <w:r w:rsidRPr="00C86734">
        <w:t xml:space="preserve">CLR </w:t>
      </w:r>
      <w:r w:rsidR="006A6408">
        <w:t>2 – Using the knowledge of the purpose and function of operating system components, explore commands that provide and configure system information.</w:t>
      </w:r>
    </w:p>
    <w:p w14:paraId="6BC59B39" w14:textId="4D9F2D08" w:rsidR="006A6408" w:rsidRPr="00C86734" w:rsidRDefault="006A6408" w:rsidP="00A178A8">
      <w:pPr>
        <w:spacing w:after="0" w:line="240" w:lineRule="auto"/>
      </w:pPr>
      <w:r>
        <w:t>CLR 3 – Work with the GUI and command-line interfaces.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0639AEA8" w:rsidR="00F2145F" w:rsidRPr="00702AA3" w:rsidRDefault="0075146C" w:rsidP="00F2145F">
      <w:r>
        <w:t xml:space="preserve">This assignment covers Linux file </w:t>
      </w:r>
      <w:r w:rsidR="009E7AC7">
        <w:t>system</w:t>
      </w:r>
      <w:r>
        <w:t xml:space="preserve"> and user management</w:t>
      </w:r>
      <w:r w:rsidR="009E7AC7">
        <w:t xml:space="preserve"> commands</w:t>
      </w:r>
      <w:r>
        <w:t>.</w:t>
      </w:r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19C25C14" w14:textId="10F6A414" w:rsidR="006A6408" w:rsidRDefault="00A178A8" w:rsidP="004C175B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24D9509C" w14:textId="77777777" w:rsidR="00FB2E40" w:rsidRDefault="00FB2E40" w:rsidP="004C175B">
      <w:pPr>
        <w:pStyle w:val="ListParagraph"/>
        <w:numPr>
          <w:ilvl w:val="0"/>
          <w:numId w:val="7"/>
        </w:numPr>
      </w:pPr>
      <w:r>
        <w:t>Review the VMWare Cloning instructions (Brightspace -&gt; Content -&gt; Review -&gt; VMWare Workstation VM Cloning)</w:t>
      </w:r>
    </w:p>
    <w:p w14:paraId="61014265" w14:textId="53BA7D5F" w:rsidR="00FB2E40" w:rsidRDefault="00FB2E40" w:rsidP="004C175B">
      <w:pPr>
        <w:pStyle w:val="ListParagraph"/>
        <w:numPr>
          <w:ilvl w:val="0"/>
          <w:numId w:val="7"/>
        </w:numPr>
      </w:pPr>
      <w:r>
        <w:t xml:space="preserve">Review the instructions to add a virtual hard drive (Brightspace -&gt; Content -&gt; Review -&gt; VMWare Workstation Add Virtual Hard Drive) </w:t>
      </w:r>
    </w:p>
    <w:p w14:paraId="0C3B7FC2" w14:textId="77777777" w:rsidR="004C175B" w:rsidRPr="004C175B" w:rsidRDefault="004C175B" w:rsidP="004C175B">
      <w:pPr>
        <w:pStyle w:val="ListParagraph"/>
      </w:pPr>
    </w:p>
    <w:p w14:paraId="5A016E14" w14:textId="6677B75D" w:rsidR="006A6408" w:rsidRPr="006A6408" w:rsidRDefault="006A6408" w:rsidP="007D3274">
      <w:pPr>
        <w:pStyle w:val="ListParagraph"/>
        <w:ind w:left="0"/>
        <w:rPr>
          <w:rFonts w:ascii="Arial" w:hAnsi="Arial" w:cs="Arial"/>
          <w:color w:val="943634" w:themeColor="accent2" w:themeShade="BF"/>
        </w:rPr>
      </w:pPr>
      <w:r w:rsidRPr="006A6408">
        <w:rPr>
          <w:rFonts w:ascii="Arial" w:hAnsi="Arial" w:cs="Arial"/>
          <w:color w:val="943634" w:themeColor="accent2" w:themeShade="BF"/>
        </w:rPr>
        <w:t xml:space="preserve">Before you get started... </w:t>
      </w:r>
    </w:p>
    <w:p w14:paraId="03E8EAC2" w14:textId="77777777" w:rsidR="006A6408" w:rsidRPr="006A6408" w:rsidRDefault="006A6408" w:rsidP="006A6408">
      <w:pPr>
        <w:pStyle w:val="ListParagraph"/>
        <w:rPr>
          <w:rFonts w:ascii="Arial" w:hAnsi="Arial" w:cs="Arial"/>
          <w:color w:val="943634" w:themeColor="accent2" w:themeShade="BF"/>
        </w:rPr>
      </w:pPr>
    </w:p>
    <w:p w14:paraId="66428766" w14:textId="606B5707" w:rsidR="006A6408" w:rsidRPr="007D3274" w:rsidRDefault="006A6408" w:rsidP="007D3274">
      <w:pPr>
        <w:pStyle w:val="ListParagraph"/>
        <w:ind w:left="0"/>
        <w:rPr>
          <w:rFonts w:ascii="Arial" w:hAnsi="Arial" w:cs="Arial"/>
          <w:color w:val="943634" w:themeColor="accent2" w:themeShade="BF"/>
        </w:rPr>
      </w:pPr>
      <w:r w:rsidRPr="006A6408">
        <w:rPr>
          <w:rFonts w:ascii="Arial" w:hAnsi="Arial" w:cs="Arial"/>
          <w:color w:val="943634" w:themeColor="accent2" w:themeShade="BF"/>
        </w:rPr>
        <w:t xml:space="preserve">IMPORTANT – Create a full clone of your Ubuntu virtual machine in case you really mess things up. </w:t>
      </w:r>
      <w:r w:rsidR="00873FB6">
        <w:rPr>
          <w:rFonts w:ascii="Arial" w:hAnsi="Arial" w:cs="Arial"/>
          <w:color w:val="943634" w:themeColor="accent2" w:themeShade="BF"/>
        </w:rPr>
        <w:t>The instructions to create a clone of your Ubuntu Virtual Machine can be found in Brightspace (Content -&gt; Review</w:t>
      </w:r>
      <w:r w:rsidR="00FB2E40">
        <w:rPr>
          <w:rFonts w:ascii="Arial" w:hAnsi="Arial" w:cs="Arial"/>
          <w:color w:val="943634" w:themeColor="accent2" w:themeShade="BF"/>
        </w:rPr>
        <w:t xml:space="preserve"> -&gt; VMWare Workstation Cloning</w:t>
      </w:r>
      <w:r w:rsidR="00873FB6">
        <w:rPr>
          <w:rFonts w:ascii="Arial" w:hAnsi="Arial" w:cs="Arial"/>
          <w:color w:val="943634" w:themeColor="accent2" w:themeShade="BF"/>
        </w:rPr>
        <w:t>.</w:t>
      </w:r>
    </w:p>
    <w:p w14:paraId="3927AFF7" w14:textId="4CBDDDB5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371CDB6D" w14:textId="77777777" w:rsidR="00360E45" w:rsidRDefault="00360E45" w:rsidP="00360E45">
      <w:r>
        <w:t>Follow the exercises by entering the commands and recording the results into the word file provided in this assignment.  Once completed, upload the Word file to Brightspace.</w:t>
      </w:r>
    </w:p>
    <w:p w14:paraId="2AEF3DA6" w14:textId="24EAA2C3" w:rsidR="00360E45" w:rsidRPr="007D3274" w:rsidRDefault="00360E45" w:rsidP="00C732E5">
      <w:r>
        <w:t xml:space="preserve">Note: </w:t>
      </w:r>
      <w:r w:rsidRPr="00A74B75">
        <w:t xml:space="preserve">Whenever </w:t>
      </w:r>
      <w:r>
        <w:t>you</w:t>
      </w:r>
      <w:r w:rsidRPr="00A74B75">
        <w:t xml:space="preserve"> are unsure of a command, </w:t>
      </w:r>
      <w:r>
        <w:t>you</w:t>
      </w:r>
      <w:r w:rsidRPr="00A74B75">
        <w:t xml:space="preserve"> can look up the definition and usage using the keyword </w:t>
      </w:r>
      <w:r w:rsidRPr="00A74B75">
        <w:rPr>
          <w:b/>
          <w:bCs/>
        </w:rPr>
        <w:t>man</w:t>
      </w:r>
      <w:r w:rsidRPr="00A74B75">
        <w:t xml:space="preserve"> (short for </w:t>
      </w:r>
      <w:r w:rsidRPr="00A74B75">
        <w:rPr>
          <w:b/>
          <w:bCs/>
        </w:rPr>
        <w:t>manual page</w:t>
      </w:r>
      <w:r w:rsidRPr="00A74B75">
        <w:t>) and the command name</w:t>
      </w:r>
      <w:r>
        <w:t>.</w:t>
      </w:r>
    </w:p>
    <w:p w14:paraId="64F25538" w14:textId="0DBF6641" w:rsidR="0033032D" w:rsidRPr="0033032D" w:rsidRDefault="0033032D" w:rsidP="0033032D">
      <w:pPr>
        <w:rPr>
          <w:b/>
          <w:bCs/>
          <w:sz w:val="28"/>
          <w:szCs w:val="28"/>
        </w:rPr>
      </w:pPr>
      <w:r w:rsidRPr="0033032D">
        <w:rPr>
          <w:b/>
          <w:bCs/>
          <w:sz w:val="28"/>
          <w:szCs w:val="28"/>
        </w:rPr>
        <w:t>Exercise #1: Viewing existing partition</w:t>
      </w:r>
      <w:r>
        <w:rPr>
          <w:b/>
          <w:bCs/>
          <w:sz w:val="28"/>
          <w:szCs w:val="28"/>
        </w:rPr>
        <w:t>s</w:t>
      </w:r>
    </w:p>
    <w:p w14:paraId="3FBC3F67" w14:textId="6BA38E96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Switch to root user with the command</w:t>
      </w:r>
      <w:r w:rsidR="006203E1">
        <w:rPr>
          <w:color w:val="000000"/>
        </w:rPr>
        <w:t xml:space="preserve">: </w:t>
      </w:r>
      <w:r w:rsidRPr="0033032D">
        <w:rPr>
          <w:color w:val="000000"/>
        </w:rPr>
        <w:t xml:space="preserve">  </w:t>
      </w:r>
      <w:r w:rsidRPr="0033032D">
        <w:rPr>
          <w:b/>
          <w:bCs/>
          <w:color w:val="000000"/>
        </w:rPr>
        <w:t xml:space="preserve">su </w:t>
      </w:r>
      <w:r w:rsidR="00873FB6">
        <w:rPr>
          <w:b/>
          <w:bCs/>
          <w:color w:val="000000"/>
        </w:rPr>
        <w:t>-</w:t>
      </w:r>
      <w:r w:rsidRPr="0033032D">
        <w:rPr>
          <w:b/>
          <w:bCs/>
          <w:color w:val="000000"/>
        </w:rPr>
        <w:t xml:space="preserve"> root</w:t>
      </w:r>
    </w:p>
    <w:p w14:paraId="7B7E1C6B" w14:textId="77777777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3D92823" w14:textId="02C2853D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 xml:space="preserve">To manage partitions, use the </w:t>
      </w:r>
      <w:r w:rsidRPr="0033032D">
        <w:rPr>
          <w:b/>
          <w:bCs/>
          <w:color w:val="000000"/>
        </w:rPr>
        <w:t xml:space="preserve">/sbin/fdisk </w:t>
      </w:r>
      <w:r w:rsidRPr="0033032D">
        <w:rPr>
          <w:color w:val="000000"/>
        </w:rPr>
        <w:t xml:space="preserve">command. </w:t>
      </w:r>
    </w:p>
    <w:p w14:paraId="39AA76AE" w14:textId="214BF447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 xml:space="preserve">The syntax of the fdisk command is: </w:t>
      </w:r>
      <w:r w:rsidRPr="0033032D">
        <w:rPr>
          <w:b/>
          <w:bCs/>
          <w:color w:val="000000"/>
        </w:rPr>
        <w:t>fdisk device_name</w:t>
      </w:r>
      <w:r w:rsidRPr="0033032D">
        <w:rPr>
          <w:color w:val="000000"/>
        </w:rPr>
        <w:t xml:space="preserve"> </w:t>
      </w:r>
    </w:p>
    <w:p w14:paraId="79E7199D" w14:textId="77777777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2246B4" w14:textId="51845D45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 xml:space="preserve">Create a directory called </w:t>
      </w:r>
      <w:r w:rsidRPr="0033032D">
        <w:rPr>
          <w:b/>
          <w:bCs/>
          <w:color w:val="000000"/>
        </w:rPr>
        <w:t>lab</w:t>
      </w:r>
      <w:r w:rsidRPr="0033032D">
        <w:rPr>
          <w:color w:val="000000"/>
        </w:rPr>
        <w:t xml:space="preserve"> and make it your working directory</w:t>
      </w:r>
    </w:p>
    <w:p w14:paraId="60FF6DBC" w14:textId="634770C1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Type fdisk /dev/sda</w:t>
      </w:r>
    </w:p>
    <w:p w14:paraId="4221B95C" w14:textId="0D6D9FBB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Within the fdisk utility type m for a list of menu options at the "Command (m for help):" prompt</w:t>
      </w:r>
    </w:p>
    <w:p w14:paraId="5A924CD8" w14:textId="77777777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2D0E620" w14:textId="399ACDF1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Record the (one-character) fdisk command to:</w:t>
      </w:r>
    </w:p>
    <w:p w14:paraId="02DB575E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191C16" w14:textId="2A3E7B2D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display/list all partitions: __</w:t>
      </w:r>
      <w:r w:rsidR="00200242">
        <w:rPr>
          <w:color w:val="000000"/>
        </w:rPr>
        <w:t>p</w:t>
      </w:r>
      <w:r w:rsidRPr="0033032D">
        <w:rPr>
          <w:color w:val="000000"/>
        </w:rPr>
        <w:t>__</w:t>
      </w:r>
    </w:p>
    <w:p w14:paraId="35575641" w14:textId="3A083C79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create a new partition:  __</w:t>
      </w:r>
      <w:r w:rsidR="00200242">
        <w:rPr>
          <w:color w:val="000000"/>
        </w:rPr>
        <w:t>n</w:t>
      </w:r>
      <w:r w:rsidRPr="0033032D">
        <w:rPr>
          <w:color w:val="000000"/>
        </w:rPr>
        <w:t>__</w:t>
      </w:r>
    </w:p>
    <w:p w14:paraId="7294C26B" w14:textId="04E3528C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delete a partition: _</w:t>
      </w:r>
      <w:r w:rsidR="00200242">
        <w:rPr>
          <w:color w:val="000000"/>
        </w:rPr>
        <w:t>d</w:t>
      </w:r>
      <w:r w:rsidRPr="0033032D">
        <w:rPr>
          <w:color w:val="000000"/>
        </w:rPr>
        <w:t>___</w:t>
      </w:r>
    </w:p>
    <w:p w14:paraId="4FF375A9" w14:textId="1FE26F32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list partition types: __</w:t>
      </w:r>
      <w:r w:rsidR="00200242">
        <w:rPr>
          <w:color w:val="000000"/>
        </w:rPr>
        <w:t>l</w:t>
      </w:r>
      <w:r w:rsidRPr="0033032D">
        <w:rPr>
          <w:color w:val="000000"/>
        </w:rPr>
        <w:t>__</w:t>
      </w:r>
    </w:p>
    <w:p w14:paraId="49F5B8B9" w14:textId="4CD09CB1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change a partition's system identification: __</w:t>
      </w:r>
      <w:r w:rsidR="00200242">
        <w:rPr>
          <w:color w:val="000000"/>
        </w:rPr>
        <w:t>t</w:t>
      </w:r>
      <w:r w:rsidRPr="0033032D">
        <w:rPr>
          <w:color w:val="000000"/>
        </w:rPr>
        <w:t>__</w:t>
      </w:r>
    </w:p>
    <w:p w14:paraId="72BC735C" w14:textId="7A180FBC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save changes made to the partition table: __</w:t>
      </w:r>
      <w:r w:rsidR="00200242">
        <w:rPr>
          <w:color w:val="000000"/>
        </w:rPr>
        <w:t>w</w:t>
      </w:r>
      <w:r w:rsidRPr="0033032D">
        <w:rPr>
          <w:color w:val="000000"/>
        </w:rPr>
        <w:t>__</w:t>
      </w:r>
    </w:p>
    <w:p w14:paraId="42A28EAD" w14:textId="08208C8C" w:rsidR="0033032D" w:rsidRPr="0033032D" w:rsidRDefault="0033032D" w:rsidP="003303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exit fdisk without saving: __</w:t>
      </w:r>
      <w:r w:rsidR="00200242">
        <w:rPr>
          <w:color w:val="000000"/>
        </w:rPr>
        <w:t>q</w:t>
      </w:r>
      <w:r w:rsidRPr="0033032D">
        <w:rPr>
          <w:color w:val="000000"/>
        </w:rPr>
        <w:t>_</w:t>
      </w:r>
    </w:p>
    <w:p w14:paraId="71485F3B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7A5937" w14:textId="33B36932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Select the option that lists the partition types and record the system id of the following types:</w:t>
      </w:r>
    </w:p>
    <w:p w14:paraId="04D777EA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BD5357" w14:textId="1D9E2D22" w:rsidR="0033032D" w:rsidRPr="0033032D" w:rsidRDefault="0033032D" w:rsidP="00F178F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"Linux": __</w:t>
      </w:r>
      <w:r w:rsidR="00F178F3" w:rsidRPr="00F178F3">
        <w:t>0FC63DAF-8483-4772-8E79-3D69D8477DE4</w:t>
      </w:r>
    </w:p>
    <w:p w14:paraId="2A3331EF" w14:textId="6A0B9150" w:rsidR="0033032D" w:rsidRPr="0033032D" w:rsidRDefault="0033032D" w:rsidP="00F178F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"Linux swap": __</w:t>
      </w:r>
      <w:r w:rsidR="00F178F3" w:rsidRPr="00F178F3">
        <w:t>0657FD6D-A4AB-43C4-84E5-0933C84B4F4F</w:t>
      </w:r>
    </w:p>
    <w:p w14:paraId="090F7079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C04DD9" w14:textId="12693E23" w:rsidR="0033032D" w:rsidRPr="0033032D" w:rsidRDefault="0033032D" w:rsidP="0033032D">
      <w:pPr>
        <w:rPr>
          <w:b/>
          <w:bCs/>
          <w:sz w:val="28"/>
          <w:szCs w:val="28"/>
        </w:rPr>
      </w:pPr>
      <w:r w:rsidRPr="0033032D">
        <w:rPr>
          <w:b/>
          <w:bCs/>
          <w:sz w:val="28"/>
          <w:szCs w:val="28"/>
        </w:rPr>
        <w:t xml:space="preserve">Exercise #2: Creating a partition </w:t>
      </w:r>
    </w:p>
    <w:p w14:paraId="75774E74" w14:textId="2CFB755E" w:rsidR="0033032D" w:rsidRPr="0033032D" w:rsidRDefault="0033032D" w:rsidP="0033032D">
      <w:pPr>
        <w:spacing w:after="0" w:line="240" w:lineRule="auto"/>
        <w:rPr>
          <w:color w:val="000000"/>
        </w:rPr>
      </w:pPr>
      <w:r w:rsidRPr="0033032D">
        <w:rPr>
          <w:color w:val="000000"/>
        </w:rPr>
        <w:t xml:space="preserve">Add a new virtual hard drive in your Ubuntu virtual machine </w:t>
      </w:r>
      <w:r w:rsidR="00FB2E40">
        <w:rPr>
          <w:color w:val="000000"/>
        </w:rPr>
        <w:t>by following the instructions provided in Brightspace</w:t>
      </w:r>
      <w:r w:rsidR="00873FB6">
        <w:rPr>
          <w:color w:val="000000"/>
        </w:rPr>
        <w:t xml:space="preserve"> </w:t>
      </w:r>
      <w:r w:rsidRPr="0033032D">
        <w:rPr>
          <w:color w:val="000000"/>
        </w:rPr>
        <w:t xml:space="preserve">. Make it 2 GB in size. </w:t>
      </w:r>
      <w:r w:rsidRPr="0033032D">
        <w:rPr>
          <w:rFonts w:ascii="Arial" w:eastAsiaTheme="minorEastAsia" w:hAnsi="Arial" w:cs="Arial"/>
          <w:color w:val="943634" w:themeColor="accent2" w:themeShade="BF"/>
          <w:sz w:val="24"/>
          <w:szCs w:val="24"/>
          <w:lang w:val="en-US"/>
        </w:rPr>
        <w:t>DO NOT USE YOUR EXISTING HARD DRIVE (/dev/sda)!!!</w:t>
      </w:r>
    </w:p>
    <w:p w14:paraId="7D09A30F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C17E71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 xml:space="preserve">Create the following partitions using </w:t>
      </w:r>
      <w:r w:rsidRPr="0033032D">
        <w:rPr>
          <w:b/>
          <w:bCs/>
          <w:color w:val="000000"/>
        </w:rPr>
        <w:t>fdisk</w:t>
      </w:r>
      <w:r w:rsidRPr="0033032D">
        <w:rPr>
          <w:color w:val="000000"/>
        </w:rPr>
        <w:t xml:space="preserve"> command:</w:t>
      </w:r>
    </w:p>
    <w:p w14:paraId="1B1CA8F8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58AE592" w14:textId="54E56C0F" w:rsidR="0033032D" w:rsidRPr="0033032D" w:rsidRDefault="0033032D" w:rsidP="0033032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Create a primary partition:</w:t>
      </w:r>
    </w:p>
    <w:p w14:paraId="2C95E3B6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33032D">
        <w:rPr>
          <w:color w:val="000000"/>
        </w:rPr>
        <w:t>The size of the primary partition is 500MB and is of type “Linux”</w:t>
      </w:r>
    </w:p>
    <w:p w14:paraId="0D4D9683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93C773" w14:textId="2B493258" w:rsidR="0033032D" w:rsidRPr="0033032D" w:rsidRDefault="0033032D" w:rsidP="0033032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>Create another primary partition:</w:t>
      </w:r>
    </w:p>
    <w:p w14:paraId="645778E4" w14:textId="4F2D1716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33032D">
        <w:rPr>
          <w:color w:val="000000"/>
        </w:rPr>
        <w:t>The size of the primary partition is 200 MB and is of type of “Linux”</w:t>
      </w:r>
    </w:p>
    <w:p w14:paraId="0AC5B53F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C6F35F" w14:textId="77BA7E05" w:rsidR="0033032D" w:rsidRPr="0033032D" w:rsidRDefault="0033032D" w:rsidP="0033032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 xml:space="preserve">Create an extended partition to host three logical drives as the following: </w:t>
      </w:r>
    </w:p>
    <w:p w14:paraId="34737A46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D26A572" w14:textId="1C00F503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 w:rsidRPr="0033032D">
        <w:rPr>
          <w:color w:val="000000"/>
        </w:rPr>
        <w:t>(keep in mind that you must make it large enough to encapsulate the logical drive described below. HINT: There will be problems if you try to make it exactly 1000MB.  You will need to experiment and perform some math):</w:t>
      </w:r>
    </w:p>
    <w:p w14:paraId="5EA5F455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9B4CA1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color w:val="000000"/>
        </w:rPr>
      </w:pPr>
      <w:r w:rsidRPr="0033032D">
        <w:rPr>
          <w:color w:val="000000"/>
        </w:rPr>
        <w:t>The size of the first logical drive is 500MB and is of type "Linux".</w:t>
      </w:r>
    </w:p>
    <w:p w14:paraId="23D7779C" w14:textId="113EA731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color w:val="000000"/>
        </w:rPr>
      </w:pPr>
      <w:r w:rsidRPr="0033032D">
        <w:rPr>
          <w:color w:val="000000"/>
        </w:rPr>
        <w:t>The size of the second logical drive is 300MB and is of type "Linux".</w:t>
      </w:r>
    </w:p>
    <w:p w14:paraId="1C145B37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color w:val="000000"/>
        </w:rPr>
      </w:pPr>
      <w:r w:rsidRPr="0033032D">
        <w:rPr>
          <w:color w:val="000000"/>
        </w:rPr>
        <w:t>The size of the third logical drive is 200MB and is of type "Linux Swap".</w:t>
      </w:r>
    </w:p>
    <w:p w14:paraId="53FC01A7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5D8581C" w14:textId="4C85FCD4" w:rsidR="0033032D" w:rsidRDefault="0033032D" w:rsidP="00C803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 xml:space="preserve">Print the partition table with </w:t>
      </w:r>
      <w:r w:rsidRPr="00C803D0">
        <w:rPr>
          <w:b/>
          <w:bCs/>
          <w:color w:val="000000"/>
        </w:rPr>
        <w:t>fdisk</w:t>
      </w:r>
      <w:r w:rsidRPr="00C803D0">
        <w:rPr>
          <w:color w:val="000000"/>
        </w:rPr>
        <w:t xml:space="preserve"> command p and record the output:</w:t>
      </w:r>
    </w:p>
    <w:p w14:paraId="09018F63" w14:textId="77777777" w:rsid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54C20B1" w14:textId="77777777" w:rsid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2C214D2" w14:textId="77777777" w:rsid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4AEFD82D" w14:textId="048F266F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Disk /dev/sdb: 2 GiB, 2147483648 bytes, 4194304 sectors</w:t>
      </w:r>
    </w:p>
    <w:p w14:paraId="6E4502B2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Disk model: VMware Virtual S</w:t>
      </w:r>
    </w:p>
    <w:p w14:paraId="68856A63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Units: sectors of 1 * 512 = 512 bytes</w:t>
      </w:r>
    </w:p>
    <w:p w14:paraId="614F3E64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Sector size (logical/physical): 512 bytes / 512 bytes</w:t>
      </w:r>
    </w:p>
    <w:p w14:paraId="381967C8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I/O size (minimum/optimal): 512 bytes / 512 bytes</w:t>
      </w:r>
    </w:p>
    <w:p w14:paraId="41AF3B3F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Disklabel type: dos</w:t>
      </w:r>
    </w:p>
    <w:p w14:paraId="7A80C6AF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Disk identifier: 0xd7681db0</w:t>
      </w:r>
    </w:p>
    <w:p w14:paraId="39532FDF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47604113" w14:textId="15CAED72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lastRenderedPageBreak/>
        <w:t xml:space="preserve">Device     Boot   Start     End </w:t>
      </w:r>
      <w:r>
        <w:rPr>
          <w:color w:val="000000"/>
        </w:rPr>
        <w:t xml:space="preserve">        </w:t>
      </w:r>
      <w:r w:rsidRPr="00ED41C7">
        <w:rPr>
          <w:color w:val="000000"/>
        </w:rPr>
        <w:t xml:space="preserve">Sectors  </w:t>
      </w:r>
      <w:r>
        <w:rPr>
          <w:color w:val="000000"/>
        </w:rPr>
        <w:t xml:space="preserve">   </w:t>
      </w:r>
      <w:r w:rsidRPr="00ED41C7">
        <w:rPr>
          <w:color w:val="000000"/>
        </w:rPr>
        <w:t>Size Id Type</w:t>
      </w:r>
    </w:p>
    <w:p w14:paraId="52AD3F2E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/dev/sdb1          2048 1026047 1024000  500M 83 Linux</w:t>
      </w:r>
    </w:p>
    <w:p w14:paraId="5B5DBA46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/dev/sdb2       1026048 1435647  409600  200M 83 Linux</w:t>
      </w:r>
    </w:p>
    <w:p w14:paraId="35C00538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/dev/sdb3       1435648 3893247 2457600  1.2G  5 Extended</w:t>
      </w:r>
    </w:p>
    <w:p w14:paraId="2294FD80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/dev/sdb5       1437696 2461695 1024000  500M 83 Linux</w:t>
      </w:r>
    </w:p>
    <w:p w14:paraId="48CDEE44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/dev/sdb6       2463744 3078143  614400  300M 83 Linux</w:t>
      </w:r>
    </w:p>
    <w:p w14:paraId="1F3A8D95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ED41C7">
        <w:rPr>
          <w:color w:val="000000"/>
        </w:rPr>
        <w:t>/dev/sdb7       3080192 3489791  409600  200M 82 Linux swap / Solaris</w:t>
      </w:r>
    </w:p>
    <w:p w14:paraId="24564FAB" w14:textId="77777777" w:rsidR="00ED41C7" w:rsidRPr="00ED41C7" w:rsidRDefault="00ED41C7" w:rsidP="00ED4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7B8E7FD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A8A921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6D371F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8E87BE6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7825CD5" w14:textId="5B1F8B79" w:rsidR="0033032D" w:rsidRPr="00C803D0" w:rsidRDefault="0033032D" w:rsidP="00C803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Record the information on the partitions which have been created on the new 2GB hard drive and answer questions in the table below:</w:t>
      </w:r>
    </w:p>
    <w:p w14:paraId="72D7CA99" w14:textId="778EA975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240" w:type="dxa"/>
        <w:tblCellSpacing w:w="15" w:type="dxa"/>
        <w:tblInd w:w="6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4"/>
        <w:gridCol w:w="4486"/>
      </w:tblGrid>
      <w:tr w:rsidR="00C803D0" w14:paraId="2A8C196E" w14:textId="77777777" w:rsidTr="00C803D0">
        <w:trPr>
          <w:trHeight w:val="1077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B4AC7" w14:textId="77777777" w:rsidR="00C803D0" w:rsidRDefault="00C803D0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primary partitions on the new 2GB drive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F07ED" w14:textId="61F4BD8C" w:rsidR="00C803D0" w:rsidRDefault="00ED41C7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/dev/sdb1 and /dev/sdb2</w:t>
            </w:r>
          </w:p>
          <w:p w14:paraId="062091F5" w14:textId="49132034" w:rsidR="00ED41C7" w:rsidRDefault="00ED41C7" w:rsidP="00A30731">
            <w:pPr>
              <w:rPr>
                <w:rFonts w:ascii="Arial" w:hAnsi="Arial" w:cs="Arial"/>
              </w:rPr>
            </w:pPr>
          </w:p>
        </w:tc>
      </w:tr>
      <w:tr w:rsidR="00C803D0" w14:paraId="1162EE47" w14:textId="77777777" w:rsidTr="00C803D0">
        <w:trPr>
          <w:trHeight w:val="61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857FE" w14:textId="77777777" w:rsidR="00C803D0" w:rsidRDefault="00C803D0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the extended partition if one exists on the new 2 GB drive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48C9B" w14:textId="4B187B39" w:rsidR="00C803D0" w:rsidRPr="00ED41C7" w:rsidRDefault="00ED41C7" w:rsidP="00ED41C7">
            <w:pPr>
              <w:rPr>
                <w:bCs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 </w:t>
            </w:r>
            <w:r>
              <w:rPr>
                <w:rFonts w:ascii="Arial" w:hAnsi="Arial" w:cs="Arial"/>
                <w:bCs/>
              </w:rPr>
              <w:t>/dev/sdb</w:t>
            </w:r>
          </w:p>
        </w:tc>
      </w:tr>
      <w:tr w:rsidR="00C803D0" w14:paraId="6C27A785" w14:textId="77777777" w:rsidTr="00C803D0">
        <w:trPr>
          <w:trHeight w:val="28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BD6B6" w14:textId="77777777" w:rsidR="00C803D0" w:rsidRDefault="00C803D0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logical drives if they exist on the new 2GB drive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8D172" w14:textId="6B14A70F" w:rsidR="00C803D0" w:rsidRPr="00ED41C7" w:rsidRDefault="00C803D0" w:rsidP="00A30731">
            <w:pPr>
              <w:rPr>
                <w:rFonts w:ascii="Arial" w:hAnsi="Arial" w:cs="Arial"/>
                <w:bCs/>
              </w:rPr>
            </w:pPr>
            <w:r w:rsidRPr="00ED41C7">
              <w:rPr>
                <w:rFonts w:ascii="Arial" w:hAnsi="Arial" w:cs="Arial"/>
                <w:bCs/>
              </w:rPr>
              <w:t> </w:t>
            </w:r>
            <w:r w:rsidR="00ED41C7" w:rsidRPr="00ED41C7">
              <w:rPr>
                <w:rFonts w:ascii="Arial" w:hAnsi="Arial" w:cs="Arial"/>
                <w:bCs/>
              </w:rPr>
              <w:t>/dev/sdb5</w:t>
            </w:r>
          </w:p>
          <w:p w14:paraId="632CF23E" w14:textId="1259CC4F" w:rsidR="00ED41C7" w:rsidRPr="00ED41C7" w:rsidRDefault="00ED41C7" w:rsidP="00A30731">
            <w:pPr>
              <w:rPr>
                <w:rFonts w:ascii="Arial" w:hAnsi="Arial" w:cs="Arial"/>
                <w:bCs/>
              </w:rPr>
            </w:pPr>
            <w:r w:rsidRPr="00ED41C7">
              <w:rPr>
                <w:rFonts w:ascii="Arial" w:hAnsi="Arial" w:cs="Arial"/>
                <w:bCs/>
              </w:rPr>
              <w:t>/dev/sdb6</w:t>
            </w:r>
          </w:p>
          <w:p w14:paraId="5D97C746" w14:textId="6484E564" w:rsidR="00C803D0" w:rsidRPr="00ED41C7" w:rsidRDefault="00ED41C7" w:rsidP="00A30731">
            <w:pPr>
              <w:rPr>
                <w:rFonts w:ascii="Arial" w:hAnsi="Arial" w:cs="Arial"/>
                <w:bCs/>
              </w:rPr>
            </w:pPr>
            <w:r w:rsidRPr="00ED41C7">
              <w:rPr>
                <w:rFonts w:ascii="Arial" w:hAnsi="Arial" w:cs="Arial"/>
                <w:bCs/>
              </w:rPr>
              <w:t>/dev/sdb7</w:t>
            </w:r>
          </w:p>
          <w:p w14:paraId="22C49F80" w14:textId="77777777" w:rsidR="00C803D0" w:rsidRDefault="00C803D0" w:rsidP="00A30731">
            <w:pPr>
              <w:rPr>
                <w:rFonts w:ascii="Arial" w:hAnsi="Arial" w:cs="Arial"/>
              </w:rPr>
            </w:pPr>
          </w:p>
        </w:tc>
      </w:tr>
      <w:tr w:rsidR="00C803D0" w14:paraId="4DAF2F58" w14:textId="77777777" w:rsidTr="00C803D0">
        <w:trPr>
          <w:trHeight w:val="111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29818" w14:textId="77777777" w:rsidR="00C803D0" w:rsidRDefault="00C803D0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you create additional primary partitions on the new 2GB drive?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83DA4" w14:textId="6E4DABD1" w:rsidR="004629C7" w:rsidRDefault="00C803D0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Y, N and Why?</w:t>
            </w:r>
            <w:r w:rsidR="004629C7">
              <w:rPr>
                <w:rFonts w:ascii="Arial" w:hAnsi="Arial" w:cs="Arial"/>
              </w:rPr>
              <w:t xml:space="preserve"> You can create one more primary partition, since you can have a total of 4 partitions, not counting what is inside of an extended partition</w:t>
            </w:r>
          </w:p>
          <w:p w14:paraId="0E076B61" w14:textId="77777777" w:rsidR="00C803D0" w:rsidRDefault="00C803D0" w:rsidP="00A30731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C803D0" w14:paraId="436CFAC7" w14:textId="77777777" w:rsidTr="00C803D0">
        <w:trPr>
          <w:trHeight w:val="116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B82B45" w14:textId="77777777" w:rsidR="00C803D0" w:rsidRDefault="00C803D0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you create additional logical drives on the new 2GB drive?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60C9E9" w14:textId="7AC8B978" w:rsidR="00C803D0" w:rsidRDefault="00C803D0" w:rsidP="00A3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Y, N and why?</w:t>
            </w:r>
            <w:r w:rsidR="004629C7">
              <w:rPr>
                <w:rFonts w:ascii="Arial" w:hAnsi="Arial" w:cs="Arial"/>
              </w:rPr>
              <w:t xml:space="preserve"> As many as wanted can be created within the extened partition, as long as they all fit within the 1200MB container.</w:t>
            </w:r>
          </w:p>
          <w:p w14:paraId="742ED34C" w14:textId="77777777" w:rsidR="00C803D0" w:rsidRDefault="00C803D0" w:rsidP="00A30731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3707DB0D" w14:textId="77777777" w:rsidR="00C803D0" w:rsidRPr="0033032D" w:rsidRDefault="00C803D0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B844DC3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A8072E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2286BA5" w14:textId="77777777" w:rsidR="0033032D" w:rsidRPr="00C803D0" w:rsidRDefault="0033032D" w:rsidP="00C803D0">
      <w:pPr>
        <w:rPr>
          <w:b/>
          <w:bCs/>
          <w:sz w:val="28"/>
          <w:szCs w:val="28"/>
        </w:rPr>
      </w:pPr>
      <w:r w:rsidRPr="00C803D0">
        <w:rPr>
          <w:b/>
          <w:bCs/>
          <w:sz w:val="28"/>
          <w:szCs w:val="28"/>
        </w:rPr>
        <w:t xml:space="preserve">Exercise #3: Deleting a partition </w:t>
      </w:r>
    </w:p>
    <w:p w14:paraId="53B65D33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6225994" w14:textId="3675A56D" w:rsidR="0033032D" w:rsidRPr="00C803D0" w:rsidRDefault="0033032D" w:rsidP="00C803D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lastRenderedPageBreak/>
        <w:t>Delete the logical drive of 300MB with fdisk command d</w:t>
      </w:r>
    </w:p>
    <w:p w14:paraId="3ED33365" w14:textId="21066F29" w:rsidR="0033032D" w:rsidRPr="00C803D0" w:rsidRDefault="0033032D" w:rsidP="00C803D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 xml:space="preserve">Print the partition table with fdisk command p </w:t>
      </w:r>
    </w:p>
    <w:p w14:paraId="1BC42F1F" w14:textId="77777777" w:rsidR="00C803D0" w:rsidRDefault="00C803D0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677F1C" w14:textId="675E1696" w:rsidR="0033032D" w:rsidRPr="00C803D0" w:rsidRDefault="0033032D" w:rsidP="00C803D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do you notice in terms of the partition numbering?</w:t>
      </w:r>
    </w:p>
    <w:p w14:paraId="688431B5" w14:textId="07D12C01" w:rsidR="0033032D" w:rsidRPr="0033032D" w:rsidRDefault="0033032D" w:rsidP="00C80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33032D">
        <w:rPr>
          <w:color w:val="000000"/>
        </w:rPr>
        <w:t>_</w:t>
      </w:r>
      <w:r w:rsidR="004629C7">
        <w:rPr>
          <w:color w:val="000000"/>
        </w:rPr>
        <w:t>the numbering adjusted itself to not leave a gap where the logical drive had been. In other words, the one named “sdb7” became “sdb6” when the original sdb6 had been deleted</w:t>
      </w:r>
      <w:r w:rsidRPr="0033032D">
        <w:rPr>
          <w:color w:val="000000"/>
        </w:rPr>
        <w:t>_________________________________________________________________</w:t>
      </w:r>
    </w:p>
    <w:p w14:paraId="3273D31B" w14:textId="77777777" w:rsidR="0033032D" w:rsidRPr="0033032D" w:rsidRDefault="0033032D" w:rsidP="00C80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33032D">
        <w:rPr>
          <w:color w:val="000000"/>
        </w:rPr>
        <w:t>__________________________________________________________________</w:t>
      </w:r>
    </w:p>
    <w:p w14:paraId="2076914C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B0C5F4" w14:textId="4A31B6F1" w:rsidR="0033032D" w:rsidRPr="00C803D0" w:rsidRDefault="0033032D" w:rsidP="00C803D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Save the changes and quit fdisk with command w</w:t>
      </w:r>
    </w:p>
    <w:p w14:paraId="3BA72E6E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6AF4F8" w14:textId="2F054873" w:rsidR="0033032D" w:rsidRPr="00C803D0" w:rsidRDefault="0033032D" w:rsidP="00C803D0">
      <w:pPr>
        <w:rPr>
          <w:b/>
          <w:bCs/>
          <w:sz w:val="28"/>
          <w:szCs w:val="28"/>
        </w:rPr>
      </w:pPr>
      <w:r w:rsidRPr="00C803D0">
        <w:rPr>
          <w:b/>
          <w:bCs/>
          <w:sz w:val="28"/>
          <w:szCs w:val="28"/>
        </w:rPr>
        <w:t>Exercise #4: Basic commands review</w:t>
      </w:r>
    </w:p>
    <w:p w14:paraId="48A7D910" w14:textId="77777777" w:rsidR="00500A66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Log in as the default user, what is your default prompt?</w:t>
      </w:r>
      <w:r w:rsidR="00C803D0">
        <w:rPr>
          <w:color w:val="000000"/>
        </w:rPr>
        <w:t xml:space="preserve"> </w:t>
      </w:r>
      <w:r w:rsidR="00500A66">
        <w:rPr>
          <w:color w:val="000000"/>
        </w:rPr>
        <w:t xml:space="preserve"> </w:t>
      </w:r>
    </w:p>
    <w:p w14:paraId="3044B0C7" w14:textId="6A3F0CEF" w:rsidR="0033032D" w:rsidRPr="00C803D0" w:rsidRDefault="00500A66" w:rsidP="00500A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tunr@tunr-virtual-machine:~$</w:t>
      </w:r>
    </w:p>
    <w:p w14:paraId="563E7E3C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67DA9A0" w14:textId="5BA4632E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does whoami return?</w:t>
      </w:r>
      <w:r w:rsidR="00C803D0">
        <w:rPr>
          <w:color w:val="000000"/>
        </w:rPr>
        <w:t xml:space="preserve">  __</w:t>
      </w:r>
      <w:r w:rsidR="00500A66">
        <w:rPr>
          <w:color w:val="000000"/>
        </w:rPr>
        <w:t>just my user name, “tunr”</w:t>
      </w:r>
      <w:r w:rsidR="00C803D0">
        <w:rPr>
          <w:color w:val="000000"/>
        </w:rPr>
        <w:t>__________________</w:t>
      </w:r>
    </w:p>
    <w:p w14:paraId="0DE13333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375D75D" w14:textId="77170978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does the command uname return?</w:t>
      </w:r>
      <w:r w:rsidR="00C803D0">
        <w:rPr>
          <w:color w:val="000000"/>
        </w:rPr>
        <w:t xml:space="preserve">  ___</w:t>
      </w:r>
      <w:r w:rsidR="00500A66">
        <w:rPr>
          <w:color w:val="000000"/>
        </w:rPr>
        <w:t>Linux</w:t>
      </w:r>
      <w:r w:rsidR="00C803D0">
        <w:rPr>
          <w:color w:val="000000"/>
        </w:rPr>
        <w:t>_________________</w:t>
      </w:r>
    </w:p>
    <w:p w14:paraId="2AD3C83A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9B530D0" w14:textId="10F96F5E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To display Linux kernel version, you should type:</w:t>
      </w:r>
      <w:r w:rsidR="00C803D0">
        <w:rPr>
          <w:color w:val="000000"/>
        </w:rPr>
        <w:t xml:space="preserve">  ___</w:t>
      </w:r>
      <w:r w:rsidR="00500A66">
        <w:rPr>
          <w:color w:val="000000"/>
        </w:rPr>
        <w:t>uname -v</w:t>
      </w:r>
      <w:r w:rsidR="00C803D0">
        <w:rPr>
          <w:color w:val="000000"/>
        </w:rPr>
        <w:t>_________________</w:t>
      </w:r>
    </w:p>
    <w:p w14:paraId="571E69F0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4D2F5E0" w14:textId="6660D43B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Type hostname at command line, record the output</w:t>
      </w:r>
      <w:r w:rsidR="00C803D0">
        <w:rPr>
          <w:color w:val="000000"/>
        </w:rPr>
        <w:t>:  ____</w:t>
      </w:r>
      <w:r w:rsidR="00500A66">
        <w:rPr>
          <w:color w:val="000000"/>
        </w:rPr>
        <w:t>tunr-virtual-machine</w:t>
      </w:r>
      <w:r w:rsidR="00C803D0">
        <w:rPr>
          <w:color w:val="000000"/>
        </w:rPr>
        <w:t>________________</w:t>
      </w:r>
    </w:p>
    <w:p w14:paraId="6C2F7C79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C70F96" w14:textId="5CBA67DC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Type pwd.  What does it display?</w:t>
      </w:r>
      <w:r w:rsidR="00C803D0">
        <w:rPr>
          <w:color w:val="000000"/>
        </w:rPr>
        <w:t xml:space="preserve">   __</w:t>
      </w:r>
      <w:r w:rsidR="00500A66">
        <w:rPr>
          <w:color w:val="000000"/>
        </w:rPr>
        <w:t>current directory, which for me is “/home/tunr”</w:t>
      </w:r>
      <w:r w:rsidR="00C803D0">
        <w:rPr>
          <w:color w:val="000000"/>
        </w:rPr>
        <w:t>__________________</w:t>
      </w:r>
    </w:p>
    <w:p w14:paraId="13ADE169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0AD2CA0" w14:textId="70912025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does wc -l /etc/passwd display?</w:t>
      </w:r>
      <w:r w:rsidR="00C803D0">
        <w:rPr>
          <w:color w:val="000000"/>
        </w:rPr>
        <w:t xml:space="preserve">  __</w:t>
      </w:r>
      <w:r w:rsidR="00500A66">
        <w:rPr>
          <w:color w:val="000000"/>
        </w:rPr>
        <w:t>50  /etc/passwd</w:t>
      </w:r>
      <w:r w:rsidR="00C803D0">
        <w:rPr>
          <w:color w:val="000000"/>
        </w:rPr>
        <w:t>__________________</w:t>
      </w:r>
    </w:p>
    <w:p w14:paraId="5E95A16F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5EF8B7" w14:textId="61744F9F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is the purpose of wc command? (using man for help)</w:t>
      </w:r>
      <w:r w:rsidR="00C803D0">
        <w:rPr>
          <w:color w:val="000000"/>
        </w:rPr>
        <w:t xml:space="preserve">  _</w:t>
      </w:r>
      <w:r w:rsidR="00725BB0">
        <w:rPr>
          <w:color w:val="000000"/>
        </w:rPr>
        <w:t>word, line, and byte count inside of files</w:t>
      </w:r>
      <w:r w:rsidR="00C803D0">
        <w:rPr>
          <w:color w:val="000000"/>
        </w:rPr>
        <w:t>__________________</w:t>
      </w:r>
    </w:p>
    <w:p w14:paraId="2F7852B5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609B582" w14:textId="3C51917D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Type the following commands and record the output:</w:t>
      </w:r>
      <w:r w:rsidR="00C803D0">
        <w:rPr>
          <w:color w:val="000000"/>
        </w:rPr>
        <w:t xml:space="preserve">  ____</w:t>
      </w:r>
      <w:r w:rsidR="00725BB0" w:rsidRPr="00725BB0">
        <w:t xml:space="preserve"> </w:t>
      </w:r>
      <w:r w:rsidR="00725BB0" w:rsidRPr="00725BB0">
        <w:rPr>
          <w:color w:val="000000"/>
        </w:rPr>
        <w:t>923004 lab51  969598 lab52</w:t>
      </w:r>
      <w:r w:rsidR="00725BB0" w:rsidRPr="00725BB0">
        <w:rPr>
          <w:color w:val="000000"/>
        </w:rPr>
        <w:t xml:space="preserve"> </w:t>
      </w:r>
      <w:r w:rsidR="00C803D0">
        <w:rPr>
          <w:color w:val="000000"/>
        </w:rPr>
        <w:t>________________</w:t>
      </w:r>
    </w:p>
    <w:p w14:paraId="2D850835" w14:textId="60E6288F" w:rsidR="0033032D" w:rsidRPr="00C803D0" w:rsidRDefault="0033032D" w:rsidP="00C80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C803D0">
        <w:rPr>
          <w:b/>
          <w:bCs/>
          <w:color w:val="000000"/>
        </w:rPr>
        <w:t>touch lab51 lab52</w:t>
      </w:r>
    </w:p>
    <w:p w14:paraId="639893C5" w14:textId="0CB48AF8" w:rsidR="0033032D" w:rsidRPr="00C803D0" w:rsidRDefault="0033032D" w:rsidP="00C80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000000"/>
        </w:rPr>
      </w:pPr>
      <w:r w:rsidRPr="00C803D0">
        <w:rPr>
          <w:b/>
          <w:bCs/>
          <w:color w:val="000000"/>
        </w:rPr>
        <w:t>ls –i lab51 lab52</w:t>
      </w:r>
    </w:p>
    <w:p w14:paraId="6F69E772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CE0FC6C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408663" w14:textId="470CC223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Type man ls and see what the -i switch does.  Explain what it does.</w:t>
      </w:r>
      <w:r w:rsidR="00C803D0">
        <w:rPr>
          <w:color w:val="000000"/>
        </w:rPr>
        <w:t xml:space="preserve"> __</w:t>
      </w:r>
      <w:r w:rsidR="00725BB0">
        <w:rPr>
          <w:color w:val="000000"/>
        </w:rPr>
        <w:t>shows the files unique inode number alongside filename</w:t>
      </w:r>
      <w:r w:rsidR="00C803D0">
        <w:rPr>
          <w:color w:val="000000"/>
        </w:rPr>
        <w:t>__________________</w:t>
      </w:r>
    </w:p>
    <w:p w14:paraId="3C7064EC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3032D">
        <w:rPr>
          <w:color w:val="000000"/>
        </w:rPr>
        <w:tab/>
      </w:r>
    </w:p>
    <w:p w14:paraId="3EDC8D5F" w14:textId="4F670338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is the command to take you to your home directory?  Be specific. Show two methods.</w:t>
      </w:r>
      <w:r w:rsidR="00C803D0">
        <w:rPr>
          <w:color w:val="000000"/>
        </w:rPr>
        <w:t xml:space="preserve">  __</w:t>
      </w:r>
      <w:r w:rsidR="00725BB0">
        <w:rPr>
          <w:color w:val="000000"/>
        </w:rPr>
        <w:t>you can use “cd”, “cd ~” or cd+the absolute path of home</w:t>
      </w:r>
      <w:r w:rsidR="00C803D0">
        <w:rPr>
          <w:color w:val="000000"/>
        </w:rPr>
        <w:t>__________________</w:t>
      </w:r>
    </w:p>
    <w:p w14:paraId="2E2854F9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C5097AB" w14:textId="17DEF4BB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How many top-level subdirectories are located under the root(/) of the file system?</w:t>
      </w:r>
      <w:r w:rsidR="00C803D0">
        <w:rPr>
          <w:color w:val="000000"/>
        </w:rPr>
        <w:t xml:space="preserve">  _____</w:t>
      </w:r>
      <w:r w:rsidR="00E50B9F">
        <w:rPr>
          <w:color w:val="000000"/>
        </w:rPr>
        <w:t>17</w:t>
      </w:r>
      <w:r w:rsidR="00C803D0">
        <w:rPr>
          <w:color w:val="000000"/>
        </w:rPr>
        <w:t>_______________</w:t>
      </w:r>
    </w:p>
    <w:p w14:paraId="1AD75257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8965DA" w14:textId="30F73A44" w:rsidR="0033032D" w:rsidRDefault="0033032D" w:rsidP="005F7C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command do you use to remove an empty directory?</w:t>
      </w:r>
      <w:r w:rsidR="00C803D0" w:rsidRPr="00C803D0">
        <w:rPr>
          <w:color w:val="000000"/>
        </w:rPr>
        <w:t xml:space="preserve"> </w:t>
      </w:r>
      <w:r w:rsidR="00C803D0">
        <w:rPr>
          <w:color w:val="000000"/>
        </w:rPr>
        <w:t>_____</w:t>
      </w:r>
      <w:r w:rsidR="00E50B9F">
        <w:rPr>
          <w:color w:val="000000"/>
        </w:rPr>
        <w:t>rmdir + directory name</w:t>
      </w:r>
      <w:r w:rsidR="00C803D0">
        <w:rPr>
          <w:color w:val="000000"/>
        </w:rPr>
        <w:t>_______________</w:t>
      </w:r>
    </w:p>
    <w:p w14:paraId="1C31DD6D" w14:textId="77777777" w:rsidR="00C803D0" w:rsidRPr="00C803D0" w:rsidRDefault="00C803D0" w:rsidP="00C803D0">
      <w:pPr>
        <w:pStyle w:val="ListParagraph"/>
        <w:rPr>
          <w:color w:val="000000"/>
        </w:rPr>
      </w:pPr>
    </w:p>
    <w:p w14:paraId="4927F013" w14:textId="77777777" w:rsidR="00C803D0" w:rsidRPr="00C803D0" w:rsidRDefault="00C803D0" w:rsidP="00C803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2151D4F" w14:textId="36867FF4" w:rsidR="0033032D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command and options do you use to delete a complete directory structure including files stored in it?</w:t>
      </w:r>
      <w:r w:rsidR="00C803D0">
        <w:rPr>
          <w:color w:val="000000"/>
        </w:rPr>
        <w:t xml:space="preserve"> ______</w:t>
      </w:r>
      <w:r w:rsidR="00E50B9F">
        <w:rPr>
          <w:color w:val="000000"/>
        </w:rPr>
        <w:t>rm -r directoryname</w:t>
      </w:r>
      <w:r w:rsidR="00C803D0">
        <w:rPr>
          <w:color w:val="000000"/>
        </w:rPr>
        <w:t>______________</w:t>
      </w:r>
    </w:p>
    <w:p w14:paraId="6F12339E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D290011" w14:textId="3ED484DE" w:rsidR="00784E2A" w:rsidRPr="00C803D0" w:rsidRDefault="0033032D" w:rsidP="00C803D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803D0">
        <w:rPr>
          <w:color w:val="000000"/>
        </w:rPr>
        <w:t>What is the command used to restart Linux immediately? (Assume you log in as root)</w:t>
      </w:r>
      <w:r w:rsidR="00C803D0" w:rsidRPr="00C803D0">
        <w:rPr>
          <w:color w:val="000000"/>
        </w:rPr>
        <w:t xml:space="preserve"> </w:t>
      </w:r>
      <w:r w:rsidR="00C803D0">
        <w:rPr>
          <w:color w:val="000000"/>
        </w:rPr>
        <w:t>______</w:t>
      </w:r>
      <w:r w:rsidR="00E50B9F">
        <w:rPr>
          <w:color w:val="000000"/>
        </w:rPr>
        <w:t>reboot</w:t>
      </w:r>
      <w:r w:rsidR="00C803D0">
        <w:rPr>
          <w:color w:val="000000"/>
        </w:rPr>
        <w:t>______________</w:t>
      </w:r>
    </w:p>
    <w:p w14:paraId="785987E1" w14:textId="77777777" w:rsidR="0033032D" w:rsidRP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25EE04" w14:textId="77777777" w:rsidR="00784E2A" w:rsidRPr="00A178A8" w:rsidRDefault="00784E2A" w:rsidP="00A178A8"/>
    <w:sectPr w:rsidR="00784E2A" w:rsidRPr="00A178A8" w:rsidSect="00A178A8">
      <w:headerReference w:type="default" r:id="rId11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A8C1" w14:textId="77777777" w:rsidR="006E1EA2" w:rsidRDefault="006E1EA2" w:rsidP="005D01F2">
      <w:pPr>
        <w:spacing w:after="0" w:line="240" w:lineRule="auto"/>
      </w:pPr>
      <w:r>
        <w:separator/>
      </w:r>
    </w:p>
    <w:p w14:paraId="7818E7B9" w14:textId="77777777" w:rsidR="006E1EA2" w:rsidRDefault="006E1EA2"/>
  </w:endnote>
  <w:endnote w:type="continuationSeparator" w:id="0">
    <w:p w14:paraId="0D05AFFE" w14:textId="77777777" w:rsidR="006E1EA2" w:rsidRDefault="006E1EA2" w:rsidP="005D01F2">
      <w:pPr>
        <w:spacing w:after="0" w:line="240" w:lineRule="auto"/>
      </w:pPr>
      <w:r>
        <w:continuationSeparator/>
      </w:r>
    </w:p>
    <w:p w14:paraId="2E3D66EF" w14:textId="77777777" w:rsidR="006E1EA2" w:rsidRDefault="006E1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4E07" w14:textId="77777777" w:rsidR="006E1EA2" w:rsidRDefault="006E1EA2" w:rsidP="005D01F2">
      <w:pPr>
        <w:spacing w:after="0" w:line="240" w:lineRule="auto"/>
      </w:pPr>
      <w:r>
        <w:separator/>
      </w:r>
    </w:p>
    <w:p w14:paraId="71EA5B40" w14:textId="77777777" w:rsidR="006E1EA2" w:rsidRDefault="006E1EA2"/>
  </w:footnote>
  <w:footnote w:type="continuationSeparator" w:id="0">
    <w:p w14:paraId="25C59AB8" w14:textId="77777777" w:rsidR="006E1EA2" w:rsidRDefault="006E1EA2" w:rsidP="005D01F2">
      <w:pPr>
        <w:spacing w:after="0" w:line="240" w:lineRule="auto"/>
      </w:pPr>
      <w:r>
        <w:continuationSeparator/>
      </w:r>
    </w:p>
    <w:p w14:paraId="28CD56D1" w14:textId="77777777" w:rsidR="006E1EA2" w:rsidRDefault="006E1E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3899" w14:textId="41B5B61E" w:rsidR="0075146C" w:rsidRDefault="0075146C">
    <w:pPr>
      <w:pStyle w:val="Header"/>
    </w:pPr>
    <w:r w:rsidRPr="00436A65">
      <w:rPr>
        <w:noProof/>
        <w:lang w:val="en-US"/>
      </w:rPr>
      <w:drawing>
        <wp:inline distT="0" distB="0" distL="0" distR="0" wp14:anchorId="7318699F" wp14:editId="0A98F8F8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BC"/>
    <w:multiLevelType w:val="hybridMultilevel"/>
    <w:tmpl w:val="22847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5DD5F72"/>
    <w:multiLevelType w:val="hybridMultilevel"/>
    <w:tmpl w:val="A68A7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70015"/>
    <w:multiLevelType w:val="hybridMultilevel"/>
    <w:tmpl w:val="F198E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A7F11"/>
    <w:multiLevelType w:val="hybridMultilevel"/>
    <w:tmpl w:val="45044034"/>
    <w:lvl w:ilvl="0" w:tplc="CC1CD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C176FD"/>
    <w:multiLevelType w:val="hybridMultilevel"/>
    <w:tmpl w:val="4ABA4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848835">
    <w:abstractNumId w:val="3"/>
  </w:num>
  <w:num w:numId="2" w16cid:durableId="562522256">
    <w:abstractNumId w:val="4"/>
  </w:num>
  <w:num w:numId="3" w16cid:durableId="755135021">
    <w:abstractNumId w:val="14"/>
  </w:num>
  <w:num w:numId="4" w16cid:durableId="1199440644">
    <w:abstractNumId w:val="9"/>
  </w:num>
  <w:num w:numId="5" w16cid:durableId="1233661504">
    <w:abstractNumId w:val="1"/>
  </w:num>
  <w:num w:numId="6" w16cid:durableId="1212380065">
    <w:abstractNumId w:val="2"/>
  </w:num>
  <w:num w:numId="7" w16cid:durableId="259066495">
    <w:abstractNumId w:val="13"/>
  </w:num>
  <w:num w:numId="8" w16cid:durableId="432557222">
    <w:abstractNumId w:val="6"/>
  </w:num>
  <w:num w:numId="9" w16cid:durableId="254365695">
    <w:abstractNumId w:val="8"/>
  </w:num>
  <w:num w:numId="10" w16cid:durableId="269437247">
    <w:abstractNumId w:val="7"/>
  </w:num>
  <w:num w:numId="11" w16cid:durableId="1141340792">
    <w:abstractNumId w:val="12"/>
  </w:num>
  <w:num w:numId="12" w16cid:durableId="2013333901">
    <w:abstractNumId w:val="11"/>
  </w:num>
  <w:num w:numId="13" w16cid:durableId="803885271">
    <w:abstractNumId w:val="0"/>
  </w:num>
  <w:num w:numId="14" w16cid:durableId="512964554">
    <w:abstractNumId w:val="10"/>
  </w:num>
  <w:num w:numId="15" w16cid:durableId="2100910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91C33"/>
    <w:rsid w:val="00193C12"/>
    <w:rsid w:val="001D2EF4"/>
    <w:rsid w:val="001F28E5"/>
    <w:rsid w:val="00200242"/>
    <w:rsid w:val="0022088F"/>
    <w:rsid w:val="0023399E"/>
    <w:rsid w:val="00272F3C"/>
    <w:rsid w:val="0027394C"/>
    <w:rsid w:val="002B1ABC"/>
    <w:rsid w:val="002C44A2"/>
    <w:rsid w:val="002C68B0"/>
    <w:rsid w:val="002C70F6"/>
    <w:rsid w:val="002E0681"/>
    <w:rsid w:val="002E644C"/>
    <w:rsid w:val="002F4863"/>
    <w:rsid w:val="0030483C"/>
    <w:rsid w:val="00305A71"/>
    <w:rsid w:val="0032778D"/>
    <w:rsid w:val="0033032D"/>
    <w:rsid w:val="00333AA7"/>
    <w:rsid w:val="00336513"/>
    <w:rsid w:val="00360E45"/>
    <w:rsid w:val="0041489D"/>
    <w:rsid w:val="004325A6"/>
    <w:rsid w:val="00436A65"/>
    <w:rsid w:val="00455531"/>
    <w:rsid w:val="004629C7"/>
    <w:rsid w:val="004633C2"/>
    <w:rsid w:val="004878AC"/>
    <w:rsid w:val="004914E6"/>
    <w:rsid w:val="004C0E92"/>
    <w:rsid w:val="004C175B"/>
    <w:rsid w:val="004F1A28"/>
    <w:rsid w:val="00500A66"/>
    <w:rsid w:val="0055036F"/>
    <w:rsid w:val="005D01F2"/>
    <w:rsid w:val="005D235B"/>
    <w:rsid w:val="005E45C7"/>
    <w:rsid w:val="005E4A8E"/>
    <w:rsid w:val="006203E1"/>
    <w:rsid w:val="00620CE0"/>
    <w:rsid w:val="006778D0"/>
    <w:rsid w:val="00684BEE"/>
    <w:rsid w:val="006A6408"/>
    <w:rsid w:val="006B0736"/>
    <w:rsid w:val="006B58F0"/>
    <w:rsid w:val="006E1EA2"/>
    <w:rsid w:val="0070275A"/>
    <w:rsid w:val="00702AA3"/>
    <w:rsid w:val="00725BB0"/>
    <w:rsid w:val="00746D94"/>
    <w:rsid w:val="0075146C"/>
    <w:rsid w:val="00784E2A"/>
    <w:rsid w:val="007B0F4C"/>
    <w:rsid w:val="007C642D"/>
    <w:rsid w:val="007D3274"/>
    <w:rsid w:val="007F02D3"/>
    <w:rsid w:val="0080437A"/>
    <w:rsid w:val="00820C72"/>
    <w:rsid w:val="008433E0"/>
    <w:rsid w:val="008604C3"/>
    <w:rsid w:val="008672E7"/>
    <w:rsid w:val="00873FB6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6A89"/>
    <w:rsid w:val="0097105A"/>
    <w:rsid w:val="009736B7"/>
    <w:rsid w:val="00985ADC"/>
    <w:rsid w:val="00992D05"/>
    <w:rsid w:val="009D6203"/>
    <w:rsid w:val="009E7AC7"/>
    <w:rsid w:val="009F0559"/>
    <w:rsid w:val="00A00A45"/>
    <w:rsid w:val="00A178A8"/>
    <w:rsid w:val="00A44E82"/>
    <w:rsid w:val="00A452E1"/>
    <w:rsid w:val="00A553EF"/>
    <w:rsid w:val="00A60BF2"/>
    <w:rsid w:val="00A85592"/>
    <w:rsid w:val="00A97D6E"/>
    <w:rsid w:val="00AA5D0A"/>
    <w:rsid w:val="00AB4E04"/>
    <w:rsid w:val="00AC1DB8"/>
    <w:rsid w:val="00AD35D7"/>
    <w:rsid w:val="00AF447C"/>
    <w:rsid w:val="00B003E9"/>
    <w:rsid w:val="00B03BBE"/>
    <w:rsid w:val="00B35F2C"/>
    <w:rsid w:val="00B75546"/>
    <w:rsid w:val="00B76672"/>
    <w:rsid w:val="00B8658B"/>
    <w:rsid w:val="00B95E4F"/>
    <w:rsid w:val="00BA33CC"/>
    <w:rsid w:val="00BD338D"/>
    <w:rsid w:val="00BD5479"/>
    <w:rsid w:val="00C01A36"/>
    <w:rsid w:val="00C51BA3"/>
    <w:rsid w:val="00C53296"/>
    <w:rsid w:val="00C732E5"/>
    <w:rsid w:val="00C803D0"/>
    <w:rsid w:val="00CA6E59"/>
    <w:rsid w:val="00CB2DE6"/>
    <w:rsid w:val="00CB6A6F"/>
    <w:rsid w:val="00CC2B86"/>
    <w:rsid w:val="00CD7E90"/>
    <w:rsid w:val="00D243AE"/>
    <w:rsid w:val="00D36FFF"/>
    <w:rsid w:val="00D82076"/>
    <w:rsid w:val="00DA0B58"/>
    <w:rsid w:val="00DB260D"/>
    <w:rsid w:val="00DB71EE"/>
    <w:rsid w:val="00DC0D8D"/>
    <w:rsid w:val="00DD1E2F"/>
    <w:rsid w:val="00DF0645"/>
    <w:rsid w:val="00E12DA3"/>
    <w:rsid w:val="00E1757C"/>
    <w:rsid w:val="00E50B9F"/>
    <w:rsid w:val="00E51BAF"/>
    <w:rsid w:val="00E53973"/>
    <w:rsid w:val="00E835F7"/>
    <w:rsid w:val="00E92A37"/>
    <w:rsid w:val="00E95073"/>
    <w:rsid w:val="00EA6E5E"/>
    <w:rsid w:val="00ED41C7"/>
    <w:rsid w:val="00EE3352"/>
    <w:rsid w:val="00EE5FB6"/>
    <w:rsid w:val="00EF00BE"/>
    <w:rsid w:val="00EF0740"/>
    <w:rsid w:val="00EF25F2"/>
    <w:rsid w:val="00EF757C"/>
    <w:rsid w:val="00F11AEA"/>
    <w:rsid w:val="00F178F3"/>
    <w:rsid w:val="00F2145F"/>
    <w:rsid w:val="00F245D6"/>
    <w:rsid w:val="00F36562"/>
    <w:rsid w:val="00F770CB"/>
    <w:rsid w:val="00FB2E40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styleId="HTMLTypewriter">
    <w:name w:val="HTML Typewriter"/>
    <w:unhideWhenUsed/>
    <w:rsid w:val="008672E7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EBC301-AE77-416F-8924-57425D96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151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Rowan Pilon</cp:lastModifiedBy>
  <cp:revision>4</cp:revision>
  <dcterms:created xsi:type="dcterms:W3CDTF">2019-12-12T14:12:00Z</dcterms:created>
  <dcterms:modified xsi:type="dcterms:W3CDTF">2023-10-23T01:24:00Z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