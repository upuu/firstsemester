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FACFF" w14:textId="7DE79A73" w:rsidR="00BD5479" w:rsidRPr="00E95073" w:rsidRDefault="00BD5479" w:rsidP="00524FA0">
      <w:pPr>
        <w:pStyle w:val="Heading1"/>
        <w:jc w:val="center"/>
        <w:rPr>
          <w:rFonts w:asciiTheme="minorHAnsi" w:hAnsiTheme="minorHAnsi"/>
          <w:color w:val="auto"/>
        </w:rPr>
      </w:pPr>
      <w:r w:rsidRPr="00E95073">
        <w:rPr>
          <w:rFonts w:asciiTheme="minorHAnsi" w:hAnsiTheme="minorHAnsi"/>
          <w:color w:val="auto"/>
        </w:rPr>
        <w:t xml:space="preserve">Assignment </w:t>
      </w:r>
      <w:r w:rsidR="00524FA0">
        <w:rPr>
          <w:rFonts w:asciiTheme="minorHAnsi" w:hAnsiTheme="minorHAnsi"/>
          <w:color w:val="auto"/>
        </w:rPr>
        <w:t>#3:</w:t>
      </w:r>
      <w:r w:rsidR="000B6BF1">
        <w:rPr>
          <w:rFonts w:asciiTheme="minorHAnsi" w:hAnsiTheme="minorHAnsi"/>
          <w:color w:val="auto"/>
        </w:rPr>
        <w:t xml:space="preserve"> </w:t>
      </w:r>
      <w:r w:rsidR="00A178A8" w:rsidRPr="00A178A8">
        <w:rPr>
          <w:rFonts w:asciiTheme="minorHAnsi" w:hAnsiTheme="minorHAnsi"/>
          <w:color w:val="auto"/>
        </w:rPr>
        <w:t>Basic Linux Commands (Part 2)</w:t>
      </w:r>
      <w:r w:rsidR="00524FA0">
        <w:rPr>
          <w:rFonts w:asciiTheme="minorHAnsi" w:hAnsiTheme="minorHAnsi"/>
          <w:color w:val="auto"/>
        </w:rPr>
        <w:t xml:space="preserve"> [3%]</w:t>
      </w:r>
    </w:p>
    <w:p w14:paraId="575A9992" w14:textId="61CE209A" w:rsidR="00C732E5" w:rsidRDefault="008A6E1B" w:rsidP="00E12DA3">
      <w:r>
        <w:t xml:space="preserve">This assignment </w:t>
      </w:r>
      <w:r w:rsidR="00036C72">
        <w:t>relates to</w:t>
      </w:r>
      <w:r>
        <w:t xml:space="preserve"> the following C</w:t>
      </w:r>
      <w:r w:rsidR="00B95E4F">
        <w:t xml:space="preserve">ourse </w:t>
      </w:r>
      <w:r>
        <w:t>L</w:t>
      </w:r>
      <w:r w:rsidR="00B95E4F">
        <w:t xml:space="preserve">earning </w:t>
      </w:r>
      <w:r>
        <w:t>R</w:t>
      </w:r>
      <w:r w:rsidR="00B95E4F">
        <w:t>equirements</w:t>
      </w:r>
      <w:r w:rsidR="007B0F4C">
        <w:t>:</w:t>
      </w:r>
      <w:r w:rsidR="00E12DA3">
        <w:t xml:space="preserve">  </w:t>
      </w:r>
      <w:r w:rsidR="00F2145F">
        <w:t xml:space="preserve"> </w:t>
      </w:r>
    </w:p>
    <w:p w14:paraId="0088E76C" w14:textId="77777777" w:rsidR="00A178A8" w:rsidRPr="00C86734" w:rsidRDefault="00A178A8" w:rsidP="00A178A8">
      <w:pPr>
        <w:spacing w:after="0" w:line="240" w:lineRule="auto"/>
      </w:pPr>
      <w:r w:rsidRPr="00C86734">
        <w:t xml:space="preserve">CLR </w:t>
      </w:r>
      <w:r>
        <w:t>3</w:t>
      </w:r>
      <w:r w:rsidRPr="00C86734">
        <w:t xml:space="preserve">: </w:t>
      </w:r>
      <w:r>
        <w:t>Work with GUI and command-line interfaces</w:t>
      </w:r>
    </w:p>
    <w:p w14:paraId="6A146C19" w14:textId="15AF48CF" w:rsidR="00F2145F" w:rsidRPr="00B03BBE" w:rsidRDefault="00F2145F" w:rsidP="00F2145F">
      <w:pPr>
        <w:spacing w:after="0" w:line="240" w:lineRule="auto"/>
        <w:rPr>
          <w:color w:val="FF0000"/>
        </w:rPr>
      </w:pPr>
    </w:p>
    <w:p w14:paraId="4E6ACF5A" w14:textId="50034790" w:rsidR="00F2145F" w:rsidRDefault="00E95073" w:rsidP="00F2145F">
      <w:r w:rsidRPr="00E95073">
        <w:rPr>
          <w:rStyle w:val="Heading1Char"/>
          <w:rFonts w:asciiTheme="minorHAnsi" w:hAnsiTheme="minorHAnsi"/>
          <w:color w:val="auto"/>
          <w:lang w:val="en-CA"/>
        </w:rPr>
        <w:t>Objective of this Assignment</w:t>
      </w:r>
      <w:r w:rsidR="00B95E4F" w:rsidRPr="00E95073">
        <w:rPr>
          <w:rStyle w:val="Heading1Char"/>
          <w:rFonts w:asciiTheme="minorHAnsi" w:hAnsiTheme="minorHAnsi"/>
          <w:color w:val="auto"/>
          <w:lang w:val="en-CA"/>
        </w:rPr>
        <w:t>:</w:t>
      </w:r>
      <w:r>
        <w:t xml:space="preserve">  </w:t>
      </w:r>
      <w:r w:rsidR="008A5E02">
        <w:t xml:space="preserve"> </w:t>
      </w:r>
    </w:p>
    <w:p w14:paraId="28DD521B" w14:textId="64E4B033" w:rsidR="00F2145F" w:rsidRPr="00702AA3" w:rsidRDefault="00524FA0" w:rsidP="00F2145F">
      <w:r>
        <w:t xml:space="preserve">This assignment will continue experimenting with </w:t>
      </w:r>
      <w:r w:rsidR="00702AA3" w:rsidRPr="00702AA3">
        <w:t>basic Linux commands.</w:t>
      </w:r>
    </w:p>
    <w:p w14:paraId="3B45BA13" w14:textId="147D599E" w:rsidR="008A5E02" w:rsidRPr="00036C72" w:rsidRDefault="00EF0740" w:rsidP="00A553EF">
      <w:pPr>
        <w:pStyle w:val="Heading1"/>
        <w:spacing w:before="120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auto"/>
        </w:rPr>
        <w:t>Pre-Assignment Instructions</w:t>
      </w:r>
      <w:r w:rsidR="00D82076">
        <w:rPr>
          <w:rFonts w:asciiTheme="minorHAnsi" w:hAnsiTheme="minorHAnsi"/>
          <w:color w:val="auto"/>
        </w:rPr>
        <w:t xml:space="preserve">: </w:t>
      </w:r>
    </w:p>
    <w:p w14:paraId="5EE2DC41" w14:textId="77777777" w:rsidR="00A178A8" w:rsidRDefault="00A178A8" w:rsidP="00A178A8">
      <w:pPr>
        <w:pStyle w:val="ListParagraph"/>
        <w:numPr>
          <w:ilvl w:val="0"/>
          <w:numId w:val="7"/>
        </w:numPr>
      </w:pPr>
      <w:r>
        <w:t>Launch the VMWare Workstation and run the Ubuntu Virtual Machine instance from last week.</w:t>
      </w:r>
    </w:p>
    <w:p w14:paraId="7C7F7ED7" w14:textId="78B66A43" w:rsidR="00A553EF" w:rsidRDefault="00A178A8" w:rsidP="00A178A8">
      <w:pPr>
        <w:pStyle w:val="ListParagraph"/>
        <w:numPr>
          <w:ilvl w:val="0"/>
          <w:numId w:val="7"/>
        </w:numPr>
      </w:pPr>
      <w:r>
        <w:t>Launch the Terminal Window.</w:t>
      </w:r>
      <w:r w:rsidR="00A553EF">
        <w:t xml:space="preserve"> </w:t>
      </w:r>
    </w:p>
    <w:p w14:paraId="3927AFF7" w14:textId="09179157" w:rsidR="00C732E5" w:rsidRDefault="00EF0740" w:rsidP="00C732E5">
      <w:pPr>
        <w:rPr>
          <w:b/>
          <w:sz w:val="28"/>
          <w:szCs w:val="28"/>
        </w:rPr>
      </w:pPr>
      <w:r w:rsidRPr="00EF0740">
        <w:rPr>
          <w:b/>
          <w:sz w:val="28"/>
          <w:szCs w:val="28"/>
        </w:rPr>
        <w:t>Assignment Tasks:</w:t>
      </w:r>
      <w:r w:rsidR="00F2145F">
        <w:rPr>
          <w:b/>
          <w:sz w:val="28"/>
          <w:szCs w:val="28"/>
        </w:rPr>
        <w:t xml:space="preserve"> </w:t>
      </w:r>
    </w:p>
    <w:p w14:paraId="5A533671" w14:textId="3D9E1214" w:rsidR="00EF437C" w:rsidRDefault="00EF437C" w:rsidP="00EF437C">
      <w:r>
        <w:t>Follow the exercises by entering the commands and recording the results into the word fi</w:t>
      </w:r>
      <w:r w:rsidR="00524FA0">
        <w:t xml:space="preserve">le provided in this assignment. </w:t>
      </w:r>
      <w:r>
        <w:t>Once completed, upload the Word file to Brightspace.</w:t>
      </w:r>
    </w:p>
    <w:p w14:paraId="23A8C58C" w14:textId="4A9D296E" w:rsidR="00EF437C" w:rsidRPr="00524FA0" w:rsidRDefault="00EF437C" w:rsidP="00A178A8">
      <w:r>
        <w:t xml:space="preserve">Note: </w:t>
      </w:r>
      <w:r w:rsidRPr="00A74B75">
        <w:t xml:space="preserve">Whenever </w:t>
      </w:r>
      <w:r>
        <w:t>you</w:t>
      </w:r>
      <w:r w:rsidRPr="00A74B75">
        <w:t xml:space="preserve"> are unsure of a command, </w:t>
      </w:r>
      <w:r>
        <w:t>you</w:t>
      </w:r>
      <w:r w:rsidRPr="00A74B75">
        <w:t xml:space="preserve"> can look up the definition and usage using the keyword </w:t>
      </w:r>
      <w:r w:rsidRPr="00A74B75">
        <w:rPr>
          <w:b/>
          <w:bCs/>
        </w:rPr>
        <w:t>man</w:t>
      </w:r>
      <w:r w:rsidRPr="00A74B75">
        <w:t xml:space="preserve"> (short for </w:t>
      </w:r>
      <w:r w:rsidRPr="00A74B75">
        <w:rPr>
          <w:b/>
          <w:bCs/>
        </w:rPr>
        <w:t>manual page</w:t>
      </w:r>
      <w:r w:rsidRPr="00A74B75">
        <w:t>) and the command name</w:t>
      </w:r>
      <w:r>
        <w:t>.</w:t>
      </w:r>
    </w:p>
    <w:p w14:paraId="460FD01E" w14:textId="502204CD" w:rsidR="00A178A8" w:rsidRPr="00EF437C" w:rsidRDefault="004633C2" w:rsidP="00A178A8">
      <w:pPr>
        <w:rPr>
          <w:b/>
          <w:bCs/>
          <w:color w:val="76923C" w:themeColor="accent3" w:themeShade="BF"/>
          <w:sz w:val="28"/>
          <w:szCs w:val="28"/>
        </w:rPr>
      </w:pPr>
      <w:r w:rsidRPr="00702AA3">
        <w:rPr>
          <w:b/>
          <w:bCs/>
          <w:sz w:val="28"/>
          <w:szCs w:val="28"/>
        </w:rPr>
        <w:t>Exercise #1:</w:t>
      </w:r>
      <w:r w:rsidR="00A178A8" w:rsidRPr="00702AA3">
        <w:rPr>
          <w:b/>
          <w:bCs/>
          <w:sz w:val="28"/>
          <w:szCs w:val="28"/>
        </w:rPr>
        <w:t xml:space="preserve"> </w:t>
      </w:r>
      <w:r w:rsidR="00EF437C">
        <w:rPr>
          <w:b/>
          <w:bCs/>
          <w:sz w:val="28"/>
          <w:szCs w:val="28"/>
        </w:rPr>
        <w:t xml:space="preserve">Examine the </w:t>
      </w:r>
      <w:r w:rsidR="00EF437C" w:rsidRPr="00EF437C">
        <w:rPr>
          <w:b/>
          <w:bCs/>
          <w:color w:val="76923C" w:themeColor="accent3" w:themeShade="BF"/>
          <w:sz w:val="28"/>
          <w:szCs w:val="28"/>
        </w:rPr>
        <w:t>touch</w:t>
      </w:r>
      <w:r w:rsidR="00EF437C">
        <w:rPr>
          <w:b/>
          <w:bCs/>
          <w:sz w:val="28"/>
          <w:szCs w:val="28"/>
        </w:rPr>
        <w:t xml:space="preserve"> command</w:t>
      </w:r>
    </w:p>
    <w:p w14:paraId="763142F1" w14:textId="0A4B49CA" w:rsidR="00EF437C" w:rsidRDefault="00EF437C" w:rsidP="00EF437C">
      <w:r>
        <w:t xml:space="preserve">The </w:t>
      </w:r>
      <w:r w:rsidRPr="004633C2">
        <w:rPr>
          <w:b/>
          <w:bCs/>
        </w:rPr>
        <w:t>touch</w:t>
      </w:r>
      <w:r>
        <w:t xml:space="preserve"> command updates different time stamps. As a side benefit</w:t>
      </w:r>
      <w:r w:rsidR="00524FA0">
        <w:t>,</w:t>
      </w:r>
      <w:r>
        <w:t xml:space="preserve"> it is used to create empty files.</w:t>
      </w:r>
    </w:p>
    <w:p w14:paraId="0C45206E" w14:textId="2A4F9920" w:rsidR="00EF437C" w:rsidRPr="00EF437C" w:rsidRDefault="00EF437C" w:rsidP="00EF437C">
      <w:pPr>
        <w:rPr>
          <w:rFonts w:ascii="Arial" w:hAnsi="Arial" w:cs="Arial"/>
        </w:rPr>
      </w:pPr>
      <w:r w:rsidRPr="00EF437C">
        <w:rPr>
          <w:rFonts w:ascii="Arial" w:hAnsi="Arial" w:cs="Arial"/>
        </w:rPr>
        <w:t xml:space="preserve">Type the following into the command prompt and hit </w:t>
      </w:r>
      <w:r w:rsidRPr="00EF437C">
        <w:rPr>
          <w:rFonts w:ascii="Arial" w:hAnsi="Arial" w:cs="Arial"/>
          <w:b/>
          <w:bCs/>
        </w:rPr>
        <w:t>&lt;Enter&gt;:</w:t>
      </w:r>
      <w:r>
        <w:t xml:space="preserve"> </w:t>
      </w:r>
    </w:p>
    <w:p w14:paraId="67AFE776" w14:textId="61DD925F" w:rsidR="00A178A8" w:rsidRDefault="00A178A8" w:rsidP="00EF437C">
      <w:pPr>
        <w:spacing w:after="0"/>
        <w:ind w:left="720"/>
      </w:pPr>
      <w:r>
        <w:t xml:space="preserve">user@localhost :~$ </w:t>
      </w:r>
      <w:r w:rsidRPr="004633C2">
        <w:rPr>
          <w:b/>
          <w:bCs/>
        </w:rPr>
        <w:t>touch clock</w:t>
      </w:r>
    </w:p>
    <w:p w14:paraId="624F8E87" w14:textId="77777777" w:rsidR="00A178A8" w:rsidRDefault="00A178A8" w:rsidP="00EF437C">
      <w:pPr>
        <w:ind w:left="720"/>
      </w:pPr>
      <w:r>
        <w:t xml:space="preserve">user@localhost :~$  </w:t>
      </w:r>
      <w:r w:rsidRPr="004633C2">
        <w:rPr>
          <w:b/>
          <w:bCs/>
        </w:rPr>
        <w:t>ls -l clock</w:t>
      </w:r>
    </w:p>
    <w:p w14:paraId="211BCA21" w14:textId="2D273A5A" w:rsidR="00A178A8" w:rsidRDefault="00A178A8" w:rsidP="00A178A8">
      <w:r>
        <w:t xml:space="preserve">Record the time stamp: </w:t>
      </w:r>
      <w:r w:rsidR="00E97BD0" w:rsidRPr="00E97BD0">
        <w:t>rw-rw-r-- 1 tunr tunr 0 Sep 30 20:53 clock</w:t>
      </w:r>
    </w:p>
    <w:p w14:paraId="4B070EBA" w14:textId="05CBEED8" w:rsidR="00A178A8" w:rsidRPr="00EF437C" w:rsidRDefault="00A178A8" w:rsidP="00EF437C">
      <w:pPr>
        <w:ind w:left="720"/>
      </w:pPr>
      <w:r>
        <w:t xml:space="preserve">user@localhost :~$ </w:t>
      </w:r>
      <w:r w:rsidRPr="004633C2">
        <w:rPr>
          <w:b/>
          <w:bCs/>
        </w:rPr>
        <w:t>sleep 61</w:t>
      </w:r>
    </w:p>
    <w:p w14:paraId="12EA9014" w14:textId="7B9681F2" w:rsidR="00A178A8" w:rsidRPr="00EF437C" w:rsidRDefault="004633C2" w:rsidP="00EF437C">
      <w:pPr>
        <w:ind w:left="720"/>
        <w:rPr>
          <w:b/>
          <w:bCs/>
        </w:rPr>
      </w:pPr>
      <w:r>
        <w:rPr>
          <w:b/>
          <w:bCs/>
        </w:rPr>
        <w:t xml:space="preserve"> ** </w:t>
      </w:r>
      <w:r w:rsidR="00A178A8" w:rsidRPr="004633C2">
        <w:rPr>
          <w:b/>
          <w:bCs/>
        </w:rPr>
        <w:t>Wait for one minute.</w:t>
      </w:r>
      <w:r>
        <w:rPr>
          <w:b/>
          <w:bCs/>
        </w:rPr>
        <w:t xml:space="preserve"> **</w:t>
      </w:r>
      <w:r w:rsidR="00A178A8" w:rsidRPr="004633C2">
        <w:rPr>
          <w:b/>
          <w:bCs/>
        </w:rPr>
        <w:t xml:space="preserve"> </w:t>
      </w:r>
    </w:p>
    <w:p w14:paraId="4BA61C37" w14:textId="77777777" w:rsidR="00A178A8" w:rsidRDefault="00A178A8" w:rsidP="00EF437C">
      <w:pPr>
        <w:spacing w:after="0"/>
        <w:ind w:left="720"/>
      </w:pPr>
      <w:r>
        <w:t xml:space="preserve">user@localhost :~$ </w:t>
      </w:r>
      <w:r w:rsidRPr="004633C2">
        <w:rPr>
          <w:b/>
          <w:bCs/>
        </w:rPr>
        <w:t>touch clock</w:t>
      </w:r>
    </w:p>
    <w:p w14:paraId="3E9558BA" w14:textId="77777777" w:rsidR="00A178A8" w:rsidRDefault="00A178A8" w:rsidP="00EF437C">
      <w:pPr>
        <w:ind w:left="720"/>
      </w:pPr>
      <w:r>
        <w:t xml:space="preserve">user@localhost :~$ </w:t>
      </w:r>
      <w:r w:rsidRPr="004633C2">
        <w:rPr>
          <w:b/>
          <w:bCs/>
        </w:rPr>
        <w:t>ls -l clock</w:t>
      </w:r>
    </w:p>
    <w:p w14:paraId="02799CE2" w14:textId="3A46B39E" w:rsidR="00A178A8" w:rsidRDefault="00A178A8" w:rsidP="00A178A8">
      <w:r>
        <w:t xml:space="preserve">Record the time stamp: </w:t>
      </w:r>
      <w:r w:rsidR="00E97BD0" w:rsidRPr="00E97BD0">
        <w:t>-rw-rw-r-- 1 tunr tunr 0 Sep 30 20:58 clock</w:t>
      </w:r>
    </w:p>
    <w:p w14:paraId="0E843E41" w14:textId="77777777" w:rsidR="00A178A8" w:rsidRDefault="00A178A8" w:rsidP="00A178A8"/>
    <w:p w14:paraId="1B7A9143" w14:textId="6C8339DB" w:rsidR="00EF437C" w:rsidRDefault="00EF437C" w:rsidP="00EF437C">
      <w:pPr>
        <w:rPr>
          <w:b/>
          <w:bCs/>
          <w:sz w:val="28"/>
          <w:szCs w:val="28"/>
        </w:rPr>
      </w:pPr>
    </w:p>
    <w:p w14:paraId="014F8677" w14:textId="77777777" w:rsidR="00524FA0" w:rsidRDefault="00524FA0" w:rsidP="00EF437C">
      <w:pPr>
        <w:rPr>
          <w:b/>
          <w:bCs/>
          <w:sz w:val="28"/>
          <w:szCs w:val="28"/>
        </w:rPr>
      </w:pPr>
    </w:p>
    <w:p w14:paraId="16390E65" w14:textId="12AD3FF0" w:rsidR="00EF437C" w:rsidRPr="00EF437C" w:rsidRDefault="00EF437C" w:rsidP="00EF437C">
      <w:pPr>
        <w:rPr>
          <w:b/>
          <w:bCs/>
          <w:color w:val="76923C" w:themeColor="accent3" w:themeShade="BF"/>
          <w:sz w:val="28"/>
          <w:szCs w:val="28"/>
        </w:rPr>
      </w:pPr>
      <w:r w:rsidRPr="00702AA3">
        <w:rPr>
          <w:b/>
          <w:bCs/>
          <w:sz w:val="28"/>
          <w:szCs w:val="28"/>
        </w:rPr>
        <w:lastRenderedPageBreak/>
        <w:t>Exercise #</w:t>
      </w:r>
      <w:r>
        <w:rPr>
          <w:b/>
          <w:bCs/>
          <w:sz w:val="28"/>
          <w:szCs w:val="28"/>
        </w:rPr>
        <w:t>2</w:t>
      </w:r>
      <w:r w:rsidRPr="00702AA3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 xml:space="preserve">Examine the </w:t>
      </w:r>
      <w:r>
        <w:rPr>
          <w:b/>
          <w:bCs/>
          <w:color w:val="76923C" w:themeColor="accent3" w:themeShade="BF"/>
          <w:sz w:val="28"/>
          <w:szCs w:val="28"/>
        </w:rPr>
        <w:t>cp</w:t>
      </w:r>
      <w:r>
        <w:rPr>
          <w:b/>
          <w:bCs/>
          <w:sz w:val="28"/>
          <w:szCs w:val="28"/>
        </w:rPr>
        <w:t xml:space="preserve"> command (Copy files to a directory)</w:t>
      </w:r>
    </w:p>
    <w:p w14:paraId="40FB599D" w14:textId="32514DDF" w:rsidR="00A178A8" w:rsidRDefault="00A178A8" w:rsidP="002D7608">
      <w:pPr>
        <w:spacing w:after="0"/>
        <w:ind w:left="720"/>
      </w:pPr>
      <w:r>
        <w:t xml:space="preserve">The </w:t>
      </w:r>
      <w:r w:rsidRPr="00702AA3">
        <w:rPr>
          <w:b/>
          <w:bCs/>
        </w:rPr>
        <w:t>cp</w:t>
      </w:r>
      <w:r>
        <w:t xml:space="preserve"> command makes a copy of an existing set of files or directories into another area of the system. </w:t>
      </w:r>
    </w:p>
    <w:p w14:paraId="05A9C64A" w14:textId="77777777" w:rsidR="00A178A8" w:rsidRDefault="00A178A8" w:rsidP="00702AA3">
      <w:pPr>
        <w:ind w:left="720"/>
      </w:pPr>
      <w:r>
        <w:t xml:space="preserve">The syntax for the cp command is: </w:t>
      </w:r>
    </w:p>
    <w:p w14:paraId="5D28A7B9" w14:textId="77777777" w:rsidR="00A178A8" w:rsidRPr="00702AA3" w:rsidRDefault="00A178A8" w:rsidP="00702AA3">
      <w:pPr>
        <w:ind w:left="720"/>
        <w:rPr>
          <w:b/>
          <w:bCs/>
        </w:rPr>
      </w:pPr>
      <w:r w:rsidRPr="00702AA3">
        <w:rPr>
          <w:b/>
          <w:bCs/>
        </w:rPr>
        <w:t xml:space="preserve">cp  [-r] </w:t>
      </w:r>
      <w:r w:rsidRPr="00702AA3">
        <w:rPr>
          <w:b/>
          <w:bCs/>
          <w:i/>
          <w:iCs/>
        </w:rPr>
        <w:t>source</w:t>
      </w:r>
      <w:r w:rsidRPr="00702AA3">
        <w:rPr>
          <w:b/>
          <w:bCs/>
        </w:rPr>
        <w:t xml:space="preserve"> </w:t>
      </w:r>
      <w:r w:rsidRPr="00702AA3">
        <w:rPr>
          <w:b/>
          <w:bCs/>
          <w:i/>
          <w:iCs/>
        </w:rPr>
        <w:t>destination</w:t>
      </w:r>
    </w:p>
    <w:p w14:paraId="14DF46EF" w14:textId="2945FDAF" w:rsidR="00EF437C" w:rsidRPr="002D7608" w:rsidRDefault="00EF437C" w:rsidP="00A178A8">
      <w:pPr>
        <w:rPr>
          <w:rFonts w:cstheme="minorHAnsi"/>
        </w:rPr>
      </w:pPr>
      <w:r w:rsidRPr="002D7608">
        <w:rPr>
          <w:rFonts w:cstheme="minorHAnsi"/>
        </w:rPr>
        <w:t xml:space="preserve">Type the following into the command prompt and hit </w:t>
      </w:r>
      <w:r w:rsidRPr="002D7608">
        <w:rPr>
          <w:rFonts w:cstheme="minorHAnsi"/>
          <w:b/>
          <w:bCs/>
        </w:rPr>
        <w:t>&lt;Enter&gt;:</w:t>
      </w:r>
    </w:p>
    <w:p w14:paraId="5FA72875" w14:textId="43259C05" w:rsidR="00A178A8" w:rsidRDefault="00A178A8" w:rsidP="00EF437C">
      <w:pPr>
        <w:spacing w:after="0"/>
        <w:ind w:left="720"/>
      </w:pPr>
      <w:r>
        <w:t xml:space="preserve">user@localhost :~$ </w:t>
      </w:r>
      <w:r w:rsidRPr="00702AA3">
        <w:rPr>
          <w:b/>
          <w:bCs/>
        </w:rPr>
        <w:t>mkdir lab3ex</w:t>
      </w:r>
    </w:p>
    <w:p w14:paraId="2AC7F1C3" w14:textId="77777777" w:rsidR="00A178A8" w:rsidRDefault="00A178A8" w:rsidP="00EF437C">
      <w:pPr>
        <w:spacing w:after="0"/>
        <w:ind w:left="720"/>
      </w:pPr>
      <w:r>
        <w:t xml:space="preserve">user@localhost :~$ </w:t>
      </w:r>
      <w:r w:rsidRPr="00702AA3">
        <w:rPr>
          <w:b/>
          <w:bCs/>
        </w:rPr>
        <w:t>cd lab3ex</w:t>
      </w:r>
    </w:p>
    <w:p w14:paraId="539296D6" w14:textId="77777777" w:rsidR="00A178A8" w:rsidRDefault="00A178A8" w:rsidP="00EF437C">
      <w:pPr>
        <w:spacing w:after="0"/>
        <w:ind w:left="720"/>
      </w:pPr>
      <w:r>
        <w:t xml:space="preserve">user@localhost :~/lab3ex$ </w:t>
      </w:r>
      <w:r w:rsidRPr="00702AA3">
        <w:rPr>
          <w:b/>
          <w:bCs/>
        </w:rPr>
        <w:t>touch f1 f2 f3</w:t>
      </w:r>
    </w:p>
    <w:p w14:paraId="68349364" w14:textId="7D21E28F" w:rsidR="00A178A8" w:rsidRDefault="00A178A8" w:rsidP="00EF437C">
      <w:pPr>
        <w:ind w:left="720"/>
      </w:pPr>
      <w:r>
        <w:t xml:space="preserve">user@localhost :~/lab3ex$ </w:t>
      </w:r>
      <w:r w:rsidRPr="00702AA3">
        <w:rPr>
          <w:b/>
          <w:bCs/>
        </w:rPr>
        <w:t>ls</w:t>
      </w:r>
    </w:p>
    <w:p w14:paraId="44075212" w14:textId="77777777" w:rsidR="00A178A8" w:rsidRDefault="00A178A8" w:rsidP="00A178A8">
      <w:r>
        <w:t>What is the output of that command?</w:t>
      </w:r>
    </w:p>
    <w:p w14:paraId="67E46835" w14:textId="72E0B30B" w:rsidR="00A178A8" w:rsidRDefault="00A178A8" w:rsidP="00A178A8">
      <w:r>
        <w:t>__</w:t>
      </w:r>
      <w:r w:rsidR="002C119D">
        <w:t>f1   f2     f3</w:t>
      </w:r>
      <w:r>
        <w:t>________________________________________________</w:t>
      </w:r>
    </w:p>
    <w:p w14:paraId="407EBA22" w14:textId="77777777" w:rsidR="00A178A8" w:rsidRDefault="00A178A8" w:rsidP="00EF437C">
      <w:pPr>
        <w:spacing w:after="0"/>
        <w:ind w:left="720"/>
      </w:pPr>
      <w:r>
        <w:t xml:space="preserve">user@localhost :~/lab3ex$ </w:t>
      </w:r>
      <w:r w:rsidRPr="00702AA3">
        <w:rPr>
          <w:b/>
          <w:bCs/>
        </w:rPr>
        <w:t>mkdir lab3</w:t>
      </w:r>
    </w:p>
    <w:p w14:paraId="58B76E03" w14:textId="77777777" w:rsidR="00A178A8" w:rsidRPr="00702AA3" w:rsidRDefault="00A178A8" w:rsidP="00EF437C">
      <w:pPr>
        <w:ind w:left="720"/>
        <w:rPr>
          <w:b/>
          <w:bCs/>
        </w:rPr>
      </w:pPr>
      <w:r>
        <w:t xml:space="preserve">user@localhost :~/lab3ex$ </w:t>
      </w:r>
      <w:r w:rsidRPr="00702AA3">
        <w:rPr>
          <w:b/>
          <w:bCs/>
        </w:rPr>
        <w:t>ls</w:t>
      </w:r>
    </w:p>
    <w:p w14:paraId="0EA814B7" w14:textId="1A9BA627" w:rsidR="00A178A8" w:rsidRDefault="00A178A8" w:rsidP="00A178A8">
      <w:r>
        <w:t xml:space="preserve">What is the output of that command? </w:t>
      </w:r>
    </w:p>
    <w:p w14:paraId="70FDEC7A" w14:textId="14848215" w:rsidR="00A178A8" w:rsidRDefault="002C119D" w:rsidP="00A178A8">
      <w:r>
        <w:t>F1    f2     f3     lab3</w:t>
      </w:r>
      <w:r w:rsidR="00A178A8">
        <w:t>_____________</w:t>
      </w:r>
    </w:p>
    <w:p w14:paraId="5865F60F" w14:textId="77777777" w:rsidR="00A178A8" w:rsidRDefault="00A178A8" w:rsidP="00EF437C">
      <w:pPr>
        <w:spacing w:after="0"/>
        <w:ind w:left="720"/>
      </w:pPr>
      <w:r>
        <w:t xml:space="preserve">user@localhost :~/lab3ex$ </w:t>
      </w:r>
      <w:r w:rsidRPr="00702AA3">
        <w:rPr>
          <w:b/>
          <w:bCs/>
        </w:rPr>
        <w:t>cp f1 f2 f3 lab3</w:t>
      </w:r>
    </w:p>
    <w:p w14:paraId="5A9D9376" w14:textId="77777777" w:rsidR="00A178A8" w:rsidRDefault="00A178A8" w:rsidP="00EF437C">
      <w:pPr>
        <w:ind w:left="720"/>
      </w:pPr>
      <w:r>
        <w:t xml:space="preserve">user@localhost :~/lab3ex$ </w:t>
      </w:r>
      <w:r w:rsidRPr="00702AA3">
        <w:rPr>
          <w:b/>
          <w:bCs/>
        </w:rPr>
        <w:t>ls lab3</w:t>
      </w:r>
    </w:p>
    <w:p w14:paraId="6A2EF2ED" w14:textId="77777777" w:rsidR="00A178A8" w:rsidRDefault="00A178A8" w:rsidP="00A178A8">
      <w:r>
        <w:t>What is the output of that command?</w:t>
      </w:r>
    </w:p>
    <w:p w14:paraId="262A5EDE" w14:textId="4FC6929C" w:rsidR="00A178A8" w:rsidRDefault="002C119D" w:rsidP="00A178A8">
      <w:r>
        <w:t xml:space="preserve">F1 f2 f3      </w:t>
      </w:r>
      <w:r w:rsidR="00A178A8">
        <w:t>_________________________________________</w:t>
      </w:r>
    </w:p>
    <w:p w14:paraId="42862C49" w14:textId="77777777" w:rsidR="00A178A8" w:rsidRDefault="00A178A8" w:rsidP="00EF437C">
      <w:pPr>
        <w:spacing w:after="0"/>
        <w:ind w:left="720"/>
      </w:pPr>
      <w:r>
        <w:t xml:space="preserve">user@localhost :~/lab3ex$ </w:t>
      </w:r>
      <w:r w:rsidRPr="00702AA3">
        <w:rPr>
          <w:b/>
          <w:bCs/>
        </w:rPr>
        <w:t>mkdir coffee</w:t>
      </w:r>
    </w:p>
    <w:p w14:paraId="305DCADB" w14:textId="77777777" w:rsidR="00A178A8" w:rsidRDefault="00A178A8" w:rsidP="00EF437C">
      <w:pPr>
        <w:spacing w:after="0"/>
        <w:ind w:left="720"/>
      </w:pPr>
      <w:r>
        <w:t xml:space="preserve">user@localhost :~/lab3ex$ </w:t>
      </w:r>
      <w:r w:rsidRPr="00702AA3">
        <w:rPr>
          <w:b/>
          <w:bCs/>
        </w:rPr>
        <w:t>cd coffee</w:t>
      </w:r>
    </w:p>
    <w:p w14:paraId="193C0156" w14:textId="77777777" w:rsidR="00A178A8" w:rsidRDefault="00A178A8" w:rsidP="00EF437C">
      <w:pPr>
        <w:spacing w:after="0"/>
        <w:ind w:left="720"/>
      </w:pPr>
      <w:r>
        <w:t xml:space="preserve">user@localhost :~/lab3ex/coffee$ </w:t>
      </w:r>
      <w:r w:rsidRPr="00702AA3">
        <w:rPr>
          <w:b/>
          <w:bCs/>
        </w:rPr>
        <w:t>touch cream sugar</w:t>
      </w:r>
    </w:p>
    <w:p w14:paraId="2E0C088D" w14:textId="77777777" w:rsidR="00A178A8" w:rsidRDefault="00A178A8" w:rsidP="00EF437C">
      <w:pPr>
        <w:spacing w:after="0"/>
        <w:ind w:left="720"/>
      </w:pPr>
      <w:r>
        <w:t xml:space="preserve">user@localhost :~/lab3ex/coffee$ </w:t>
      </w:r>
      <w:r w:rsidRPr="00702AA3">
        <w:rPr>
          <w:b/>
          <w:bCs/>
        </w:rPr>
        <w:t>cd ..</w:t>
      </w:r>
    </w:p>
    <w:p w14:paraId="1EB0C791" w14:textId="77777777" w:rsidR="00A178A8" w:rsidRDefault="00A178A8" w:rsidP="00EF437C">
      <w:pPr>
        <w:spacing w:after="0"/>
        <w:ind w:left="720"/>
      </w:pPr>
      <w:r>
        <w:t xml:space="preserve">user@localhost :~/lab3ex$ </w:t>
      </w:r>
      <w:r w:rsidRPr="00702AA3">
        <w:rPr>
          <w:b/>
          <w:bCs/>
        </w:rPr>
        <w:t>cp coffee/cream coffee/sugar lab3</w:t>
      </w:r>
    </w:p>
    <w:p w14:paraId="7EE4BDF2" w14:textId="77777777" w:rsidR="00A178A8" w:rsidRDefault="00A178A8" w:rsidP="00EF437C">
      <w:pPr>
        <w:ind w:left="720"/>
      </w:pPr>
      <w:r>
        <w:t xml:space="preserve">user@localhost :~/lab3ex$ </w:t>
      </w:r>
      <w:r w:rsidRPr="00702AA3">
        <w:rPr>
          <w:b/>
          <w:bCs/>
        </w:rPr>
        <w:t>ls lab3</w:t>
      </w:r>
    </w:p>
    <w:p w14:paraId="2857D691" w14:textId="77777777" w:rsidR="00A178A8" w:rsidRDefault="00A178A8" w:rsidP="00A178A8">
      <w:r>
        <w:t>What is the output of the command?</w:t>
      </w:r>
    </w:p>
    <w:p w14:paraId="4CCF30A6" w14:textId="36152B63" w:rsidR="00A178A8" w:rsidRDefault="002C119D" w:rsidP="00A178A8">
      <w:r>
        <w:t>Cream</w:t>
      </w:r>
      <w:r w:rsidR="00897A44">
        <w:t xml:space="preserve"> f1 f2 f3 sugar</w:t>
      </w:r>
      <w:r>
        <w:t xml:space="preserve"> </w:t>
      </w:r>
      <w:r w:rsidR="00A178A8">
        <w:t>__________________________________</w:t>
      </w:r>
    </w:p>
    <w:p w14:paraId="438A1E15" w14:textId="77777777" w:rsidR="00A178A8" w:rsidRDefault="00A178A8" w:rsidP="00A178A8"/>
    <w:p w14:paraId="24B0D3F0" w14:textId="4A56EBF2" w:rsidR="00A178A8" w:rsidRDefault="00A178A8" w:rsidP="00A178A8">
      <w:pPr>
        <w:rPr>
          <w:b/>
          <w:bCs/>
          <w:sz w:val="28"/>
          <w:szCs w:val="28"/>
        </w:rPr>
      </w:pPr>
      <w:r w:rsidRPr="00702AA3">
        <w:rPr>
          <w:b/>
          <w:bCs/>
          <w:sz w:val="28"/>
          <w:szCs w:val="28"/>
        </w:rPr>
        <w:t>Exercise #3: Copying directories to a directory (-r option)</w:t>
      </w:r>
    </w:p>
    <w:p w14:paraId="15C908C6" w14:textId="77777777" w:rsidR="002D7608" w:rsidRPr="002D7608" w:rsidRDefault="002D7608" w:rsidP="002D7608">
      <w:pPr>
        <w:rPr>
          <w:rFonts w:cstheme="minorHAnsi"/>
        </w:rPr>
      </w:pPr>
      <w:r w:rsidRPr="002D7608">
        <w:rPr>
          <w:rFonts w:cstheme="minorHAnsi"/>
        </w:rPr>
        <w:t xml:space="preserve">Type the following into the command prompt and hit </w:t>
      </w:r>
      <w:r w:rsidRPr="002D7608">
        <w:rPr>
          <w:rFonts w:cstheme="minorHAnsi"/>
          <w:b/>
          <w:bCs/>
        </w:rPr>
        <w:t>&lt;Enter&gt;:</w:t>
      </w:r>
    </w:p>
    <w:p w14:paraId="2EBF5C87" w14:textId="77777777" w:rsidR="00A178A8" w:rsidRDefault="00A178A8" w:rsidP="002D7608">
      <w:pPr>
        <w:ind w:left="720"/>
      </w:pPr>
      <w:r>
        <w:lastRenderedPageBreak/>
        <w:t xml:space="preserve">user@localhost :~/lab3ex$ </w:t>
      </w:r>
      <w:r w:rsidRPr="00702AA3">
        <w:rPr>
          <w:b/>
          <w:bCs/>
        </w:rPr>
        <w:t>mkdir dir1 dir2 dir3</w:t>
      </w:r>
    </w:p>
    <w:p w14:paraId="7E4D85AD" w14:textId="042D5472" w:rsidR="00A178A8" w:rsidRDefault="00A178A8" w:rsidP="00A178A8">
      <w:r>
        <w:t xml:space="preserve">Record the command that you use to verify that the directories have been created? </w:t>
      </w:r>
      <w:r w:rsidR="002C119D">
        <w:t>ls</w:t>
      </w:r>
      <w:r>
        <w:t>__________________________________</w:t>
      </w:r>
    </w:p>
    <w:p w14:paraId="7F0E277E" w14:textId="77777777" w:rsidR="00A178A8" w:rsidRDefault="00A178A8" w:rsidP="002D7608">
      <w:pPr>
        <w:ind w:left="720"/>
      </w:pPr>
      <w:r>
        <w:t xml:space="preserve">user@localhost :~/lab3ex$ </w:t>
      </w:r>
      <w:r w:rsidRPr="00702AA3">
        <w:rPr>
          <w:b/>
          <w:bCs/>
        </w:rPr>
        <w:t>cp dir1 dir2 dir3 lab3</w:t>
      </w:r>
    </w:p>
    <w:p w14:paraId="7FC11CCE" w14:textId="45500852" w:rsidR="00A178A8" w:rsidRDefault="00A178A8" w:rsidP="00A178A8">
      <w:r>
        <w:t xml:space="preserve">Record one of the messages displayed on the screen: </w:t>
      </w:r>
    </w:p>
    <w:p w14:paraId="2E7B007A" w14:textId="76B98566" w:rsidR="00A178A8" w:rsidRDefault="002C119D" w:rsidP="00A178A8">
      <w:r w:rsidRPr="002C119D">
        <w:t>cp: -r not specified; omitting directory 'dir1'</w:t>
      </w:r>
      <w:r w:rsidR="00A178A8">
        <w:t>___</w:t>
      </w:r>
    </w:p>
    <w:p w14:paraId="3FCE02B1" w14:textId="77777777" w:rsidR="00A178A8" w:rsidRDefault="00A178A8" w:rsidP="002D7608">
      <w:pPr>
        <w:ind w:left="720"/>
      </w:pPr>
      <w:r>
        <w:t xml:space="preserve">user@localhost :~/lab3ex$ </w:t>
      </w:r>
      <w:r w:rsidRPr="00702AA3">
        <w:rPr>
          <w:b/>
          <w:bCs/>
        </w:rPr>
        <w:t>ls lab3</w:t>
      </w:r>
    </w:p>
    <w:p w14:paraId="5D4A06E2" w14:textId="02C18E5E" w:rsidR="00A178A8" w:rsidRDefault="00A178A8" w:rsidP="00A178A8">
      <w:r>
        <w:t>Have the directories been copied? ___</w:t>
      </w:r>
      <w:r w:rsidR="002C119D">
        <w:t>no</w:t>
      </w:r>
      <w:r>
        <w:t>_____________________________</w:t>
      </w:r>
    </w:p>
    <w:p w14:paraId="7BF6E9FC" w14:textId="77777777" w:rsidR="00A178A8" w:rsidRDefault="00A178A8" w:rsidP="002D7608">
      <w:pPr>
        <w:spacing w:after="0"/>
        <w:ind w:left="720"/>
      </w:pPr>
      <w:r>
        <w:t xml:space="preserve">user@localhost :~/lab3ex$ </w:t>
      </w:r>
      <w:r w:rsidRPr="00702AA3">
        <w:rPr>
          <w:b/>
          <w:bCs/>
        </w:rPr>
        <w:t>cp -r dir1 dir2 dir3 lab3</w:t>
      </w:r>
    </w:p>
    <w:p w14:paraId="4A7B593D" w14:textId="77777777" w:rsidR="00A178A8" w:rsidRDefault="00A178A8" w:rsidP="002D7608">
      <w:pPr>
        <w:ind w:left="720"/>
      </w:pPr>
      <w:r>
        <w:t xml:space="preserve">user@localhost :~/lab3ex$ </w:t>
      </w:r>
      <w:r w:rsidRPr="00702AA3">
        <w:rPr>
          <w:b/>
          <w:bCs/>
        </w:rPr>
        <w:t>ls lab3</w:t>
      </w:r>
    </w:p>
    <w:p w14:paraId="791B5A30" w14:textId="1D5C3DBD" w:rsidR="00A178A8" w:rsidRDefault="00A178A8" w:rsidP="00A178A8">
      <w:r>
        <w:t xml:space="preserve">Have the directories been copied? </w:t>
      </w:r>
      <w:r w:rsidR="00897A44">
        <w:t>Yes,</w:t>
      </w:r>
      <w:r w:rsidR="002C119D">
        <w:t xml:space="preserve"> they have</w:t>
      </w:r>
      <w:r>
        <w:t>____________________________</w:t>
      </w:r>
    </w:p>
    <w:p w14:paraId="295FEC42" w14:textId="77777777" w:rsidR="00A178A8" w:rsidRDefault="00A178A8" w:rsidP="002D7608">
      <w:pPr>
        <w:ind w:left="720"/>
      </w:pPr>
      <w:r>
        <w:t xml:space="preserve">user@localhost:~/lab3ex$ </w:t>
      </w:r>
      <w:r w:rsidRPr="00702AA3">
        <w:rPr>
          <w:b/>
          <w:bCs/>
        </w:rPr>
        <w:t>sudo apt-get install tree</w:t>
      </w:r>
    </w:p>
    <w:p w14:paraId="5FF76D87" w14:textId="77777777" w:rsidR="00A178A8" w:rsidRDefault="00A178A8" w:rsidP="00A178A8">
      <w:r>
        <w:t>(hint: the above command installs “tree” command which is not included in the default Ubuntu installation)</w:t>
      </w:r>
    </w:p>
    <w:p w14:paraId="3231ADCF" w14:textId="77777777" w:rsidR="00A178A8" w:rsidRDefault="00A178A8" w:rsidP="002D7608">
      <w:pPr>
        <w:ind w:left="720"/>
      </w:pPr>
      <w:r>
        <w:t xml:space="preserve">user@localhost:~/lab3ex$ </w:t>
      </w:r>
      <w:r w:rsidRPr="00702AA3">
        <w:rPr>
          <w:b/>
          <w:bCs/>
        </w:rPr>
        <w:t>tree</w:t>
      </w:r>
    </w:p>
    <w:p w14:paraId="36E5A8E7" w14:textId="77777777" w:rsidR="00A178A8" w:rsidRDefault="00A178A8" w:rsidP="00A178A8"/>
    <w:p w14:paraId="238D836E" w14:textId="0B7E6DE1" w:rsidR="00A178A8" w:rsidRDefault="00A178A8" w:rsidP="00A178A8">
      <w:pPr>
        <w:rPr>
          <w:b/>
          <w:bCs/>
          <w:sz w:val="28"/>
          <w:szCs w:val="28"/>
        </w:rPr>
      </w:pPr>
      <w:r w:rsidRPr="00702AA3">
        <w:rPr>
          <w:b/>
          <w:bCs/>
          <w:sz w:val="28"/>
          <w:szCs w:val="28"/>
        </w:rPr>
        <w:t>Exercise #4: Copying directories to a directory, cont'd (-r &amp; --parents option)</w:t>
      </w:r>
    </w:p>
    <w:p w14:paraId="5C625963" w14:textId="77777777" w:rsidR="002D7608" w:rsidRPr="002D7608" w:rsidRDefault="002D7608" w:rsidP="002D7608">
      <w:pPr>
        <w:rPr>
          <w:rFonts w:cstheme="minorHAnsi"/>
        </w:rPr>
      </w:pPr>
      <w:r w:rsidRPr="002D7608">
        <w:rPr>
          <w:rFonts w:cstheme="minorHAnsi"/>
        </w:rPr>
        <w:t xml:space="preserve">Type the following into the command prompt and hit </w:t>
      </w:r>
      <w:r w:rsidRPr="002D7608">
        <w:rPr>
          <w:rFonts w:cstheme="minorHAnsi"/>
          <w:b/>
          <w:bCs/>
        </w:rPr>
        <w:t>&lt;Enter&gt;:</w:t>
      </w:r>
    </w:p>
    <w:p w14:paraId="06F7E0D1" w14:textId="77777777" w:rsidR="00A178A8" w:rsidRDefault="00A178A8" w:rsidP="002D7608">
      <w:pPr>
        <w:spacing w:after="0"/>
        <w:ind w:left="720"/>
      </w:pPr>
      <w:r>
        <w:t xml:space="preserve">user@localhost :~/lab3ex$ </w:t>
      </w:r>
      <w:r w:rsidRPr="00702AA3">
        <w:rPr>
          <w:b/>
          <w:bCs/>
        </w:rPr>
        <w:t>mkdir -p parent/child</w:t>
      </w:r>
    </w:p>
    <w:p w14:paraId="6E785AD6" w14:textId="77777777" w:rsidR="00A178A8" w:rsidRDefault="00A178A8" w:rsidP="002D7608">
      <w:pPr>
        <w:spacing w:after="0"/>
        <w:ind w:left="720"/>
      </w:pPr>
      <w:r>
        <w:t xml:space="preserve">user@localhost :~/lab3ex$ </w:t>
      </w:r>
      <w:r w:rsidRPr="00702AA3">
        <w:rPr>
          <w:b/>
          <w:bCs/>
        </w:rPr>
        <w:t>cd parent ; touch f1 ; cd ..</w:t>
      </w:r>
    </w:p>
    <w:p w14:paraId="1A41A454" w14:textId="77777777" w:rsidR="00A178A8" w:rsidRDefault="00A178A8" w:rsidP="002D7608">
      <w:pPr>
        <w:spacing w:after="0"/>
        <w:ind w:left="720"/>
      </w:pPr>
      <w:r>
        <w:t xml:space="preserve">user@localhost :~/lab3ex$ </w:t>
      </w:r>
      <w:r w:rsidRPr="00702AA3">
        <w:rPr>
          <w:b/>
          <w:bCs/>
        </w:rPr>
        <w:t>cp -r --parents parent/child lab3</w:t>
      </w:r>
    </w:p>
    <w:p w14:paraId="6349E33C" w14:textId="77777777" w:rsidR="00A178A8" w:rsidRDefault="00A178A8" w:rsidP="002D7608">
      <w:pPr>
        <w:ind w:left="720"/>
      </w:pPr>
      <w:r>
        <w:t xml:space="preserve">user@localhost :~/lab3ex$ </w:t>
      </w:r>
      <w:r w:rsidRPr="00702AA3">
        <w:rPr>
          <w:b/>
          <w:bCs/>
        </w:rPr>
        <w:t>tree lab3</w:t>
      </w:r>
    </w:p>
    <w:p w14:paraId="249F61E5" w14:textId="77777777" w:rsidR="00A178A8" w:rsidRDefault="00A178A8" w:rsidP="00A178A8">
      <w:r>
        <w:t>What is the output of the command?</w:t>
      </w:r>
    </w:p>
    <w:p w14:paraId="28B1BDD5" w14:textId="77777777" w:rsidR="00897A44" w:rsidRDefault="00897A44" w:rsidP="00897A44">
      <w:r>
        <w:t>lab3</w:t>
      </w:r>
    </w:p>
    <w:p w14:paraId="45CC5617" w14:textId="77777777" w:rsidR="00897A44" w:rsidRDefault="00897A44" w:rsidP="00897A44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cream</w:t>
      </w:r>
    </w:p>
    <w:p w14:paraId="4B0F95A8" w14:textId="77777777" w:rsidR="00897A44" w:rsidRDefault="00897A44" w:rsidP="00897A44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dir1</w:t>
      </w:r>
    </w:p>
    <w:p w14:paraId="2FED3E0D" w14:textId="77777777" w:rsidR="00897A44" w:rsidRDefault="00897A44" w:rsidP="00897A44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dir2</w:t>
      </w:r>
    </w:p>
    <w:p w14:paraId="3B724167" w14:textId="77777777" w:rsidR="00897A44" w:rsidRDefault="00897A44" w:rsidP="00897A44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dir3</w:t>
      </w:r>
    </w:p>
    <w:p w14:paraId="2943ED9A" w14:textId="77777777" w:rsidR="00897A44" w:rsidRDefault="00897A44" w:rsidP="00897A44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f1</w:t>
      </w:r>
    </w:p>
    <w:p w14:paraId="2DFEF6FA" w14:textId="77777777" w:rsidR="00897A44" w:rsidRDefault="00897A44" w:rsidP="00897A44">
      <w:r>
        <w:rPr>
          <w:rFonts w:ascii="Arial" w:hAnsi="Arial" w:cs="Arial"/>
        </w:rPr>
        <w:lastRenderedPageBreak/>
        <w:t>├</w:t>
      </w:r>
      <w:r>
        <w:rPr>
          <w:rFonts w:ascii="Calibri" w:hAnsi="Calibri" w:cs="Calibri"/>
        </w:rPr>
        <w:t>──</w:t>
      </w:r>
      <w:r>
        <w:t xml:space="preserve"> f2</w:t>
      </w:r>
    </w:p>
    <w:p w14:paraId="295599FB" w14:textId="77777777" w:rsidR="00897A44" w:rsidRDefault="00897A44" w:rsidP="00897A44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f3</w:t>
      </w:r>
    </w:p>
    <w:p w14:paraId="5400FEC2" w14:textId="77777777" w:rsidR="00897A44" w:rsidRDefault="00897A44" w:rsidP="00897A44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parent</w:t>
      </w:r>
    </w:p>
    <w:p w14:paraId="453A4ABE" w14:textId="77777777" w:rsidR="00897A44" w:rsidRDefault="00897A44" w:rsidP="00897A44">
      <w:r>
        <w:t>│   └── child</w:t>
      </w:r>
    </w:p>
    <w:p w14:paraId="117B53A7" w14:textId="34C5B3D4" w:rsidR="00A178A8" w:rsidRDefault="00897A44" w:rsidP="00897A44">
      <w:r>
        <w:t>└── sugar</w:t>
      </w:r>
    </w:p>
    <w:p w14:paraId="47A6983D" w14:textId="77777777" w:rsidR="00702AA3" w:rsidRDefault="00702AA3" w:rsidP="00A178A8"/>
    <w:p w14:paraId="7DCA0DDB" w14:textId="033AE5C1" w:rsidR="00A178A8" w:rsidRDefault="00A178A8" w:rsidP="00A178A8">
      <w:pPr>
        <w:rPr>
          <w:b/>
          <w:bCs/>
          <w:sz w:val="28"/>
          <w:szCs w:val="28"/>
        </w:rPr>
      </w:pPr>
      <w:r w:rsidRPr="00702AA3">
        <w:rPr>
          <w:b/>
          <w:bCs/>
          <w:sz w:val="28"/>
          <w:szCs w:val="28"/>
        </w:rPr>
        <w:t xml:space="preserve">Exercise #5: </w:t>
      </w:r>
      <w:r w:rsidR="002D7608">
        <w:rPr>
          <w:b/>
          <w:bCs/>
          <w:sz w:val="28"/>
          <w:szCs w:val="28"/>
        </w:rPr>
        <w:t xml:space="preserve">Examine the </w:t>
      </w:r>
      <w:r w:rsidR="002D7608" w:rsidRPr="002D7608">
        <w:rPr>
          <w:b/>
          <w:bCs/>
          <w:color w:val="76923C" w:themeColor="accent3" w:themeShade="BF"/>
          <w:sz w:val="28"/>
          <w:szCs w:val="28"/>
        </w:rPr>
        <w:t>mv</w:t>
      </w:r>
      <w:r w:rsidR="002D7608">
        <w:rPr>
          <w:b/>
          <w:bCs/>
          <w:sz w:val="28"/>
          <w:szCs w:val="28"/>
        </w:rPr>
        <w:t xml:space="preserve"> command (</w:t>
      </w:r>
      <w:r w:rsidRPr="00702AA3">
        <w:rPr>
          <w:b/>
          <w:bCs/>
          <w:sz w:val="28"/>
          <w:szCs w:val="28"/>
        </w:rPr>
        <w:t>Renaming files</w:t>
      </w:r>
      <w:r w:rsidR="002D7608">
        <w:rPr>
          <w:b/>
          <w:bCs/>
          <w:sz w:val="28"/>
          <w:szCs w:val="28"/>
        </w:rPr>
        <w:t>)</w:t>
      </w:r>
    </w:p>
    <w:p w14:paraId="0487556A" w14:textId="6DEFD1A5" w:rsidR="002D7608" w:rsidRDefault="002D7608" w:rsidP="002D7608">
      <w:pPr>
        <w:spacing w:after="0"/>
        <w:ind w:left="720"/>
      </w:pPr>
      <w:r>
        <w:t xml:space="preserve">The </w:t>
      </w:r>
      <w:r w:rsidRPr="00702AA3">
        <w:rPr>
          <w:b/>
          <w:bCs/>
        </w:rPr>
        <w:t>mv</w:t>
      </w:r>
      <w:r>
        <w:t xml:space="preserve">, for Move File or Directory, command moves files and directories to a different directory. It is also used to rename files within the same directory. </w:t>
      </w:r>
    </w:p>
    <w:p w14:paraId="244AA845" w14:textId="77777777" w:rsidR="002D7608" w:rsidRDefault="002D7608" w:rsidP="002D7608">
      <w:pPr>
        <w:spacing w:after="0"/>
        <w:ind w:left="720"/>
      </w:pPr>
    </w:p>
    <w:p w14:paraId="56E48163" w14:textId="77777777" w:rsidR="002D7608" w:rsidRDefault="002D7608" w:rsidP="002D7608">
      <w:pPr>
        <w:ind w:left="720"/>
      </w:pPr>
      <w:r>
        <w:t xml:space="preserve">The syntax for the mv command is: </w:t>
      </w:r>
    </w:p>
    <w:p w14:paraId="1744A543" w14:textId="77777777" w:rsidR="002D7608" w:rsidRPr="00702AA3" w:rsidRDefault="002D7608" w:rsidP="002D7608">
      <w:pPr>
        <w:ind w:left="720"/>
        <w:rPr>
          <w:b/>
          <w:bCs/>
        </w:rPr>
      </w:pPr>
      <w:r w:rsidRPr="00702AA3">
        <w:rPr>
          <w:b/>
          <w:bCs/>
        </w:rPr>
        <w:t xml:space="preserve">mv </w:t>
      </w:r>
      <w:r w:rsidRPr="00702AA3">
        <w:rPr>
          <w:b/>
          <w:bCs/>
          <w:i/>
          <w:iCs/>
        </w:rPr>
        <w:t>source destination</w:t>
      </w:r>
    </w:p>
    <w:p w14:paraId="058CC5A7" w14:textId="1E51AB4B" w:rsidR="002D7608" w:rsidRPr="002D7608" w:rsidRDefault="002D7608" w:rsidP="00A178A8">
      <w:pPr>
        <w:rPr>
          <w:rFonts w:cstheme="minorHAnsi"/>
        </w:rPr>
      </w:pPr>
      <w:r w:rsidRPr="002D7608">
        <w:rPr>
          <w:rFonts w:cstheme="minorHAnsi"/>
        </w:rPr>
        <w:t xml:space="preserve">Type the following into the command prompt and hit </w:t>
      </w:r>
      <w:r w:rsidRPr="002D7608">
        <w:rPr>
          <w:rFonts w:cstheme="minorHAnsi"/>
          <w:b/>
          <w:bCs/>
        </w:rPr>
        <w:t>&lt;Enter&gt;:</w:t>
      </w:r>
    </w:p>
    <w:p w14:paraId="4B828704" w14:textId="77777777" w:rsidR="00A178A8" w:rsidRDefault="00A178A8" w:rsidP="002D7608">
      <w:pPr>
        <w:spacing w:after="0"/>
        <w:ind w:left="720"/>
      </w:pPr>
      <w:r>
        <w:t xml:space="preserve">user@localhost :~/lab3ex$ </w:t>
      </w:r>
      <w:r w:rsidRPr="00702AA3">
        <w:rPr>
          <w:b/>
          <w:bCs/>
        </w:rPr>
        <w:t>cd lab3</w:t>
      </w:r>
    </w:p>
    <w:p w14:paraId="6982730D" w14:textId="77777777" w:rsidR="00A178A8" w:rsidRDefault="00A178A8" w:rsidP="002D7608">
      <w:pPr>
        <w:spacing w:after="0"/>
        <w:ind w:left="720"/>
      </w:pPr>
      <w:r>
        <w:t xml:space="preserve">user@localhost :~/lab3ex/lab3$ </w:t>
      </w:r>
      <w:r w:rsidRPr="00702AA3">
        <w:rPr>
          <w:b/>
          <w:bCs/>
        </w:rPr>
        <w:t>mv f1 m1</w:t>
      </w:r>
    </w:p>
    <w:p w14:paraId="4C84A851" w14:textId="51742E3B" w:rsidR="00A178A8" w:rsidRDefault="00A178A8" w:rsidP="002D7608">
      <w:pPr>
        <w:spacing w:after="0"/>
        <w:ind w:left="720"/>
        <w:rPr>
          <w:b/>
          <w:bCs/>
        </w:rPr>
      </w:pPr>
      <w:r>
        <w:t>user@localhost :~/lab3ex/lab3$</w:t>
      </w:r>
      <w:r w:rsidRPr="00702AA3">
        <w:rPr>
          <w:b/>
          <w:bCs/>
        </w:rPr>
        <w:t xml:space="preserve"> ls</w:t>
      </w:r>
    </w:p>
    <w:p w14:paraId="711E7BF3" w14:textId="77777777" w:rsidR="002D7608" w:rsidRDefault="002D7608" w:rsidP="002D7608">
      <w:pPr>
        <w:spacing w:after="0"/>
        <w:ind w:left="720"/>
      </w:pPr>
    </w:p>
    <w:p w14:paraId="183A092A" w14:textId="77777777" w:rsidR="00A178A8" w:rsidRDefault="00A178A8" w:rsidP="00A178A8">
      <w:r>
        <w:t xml:space="preserve">Has the file been renamed from f1 to m1? </w:t>
      </w:r>
    </w:p>
    <w:p w14:paraId="6CEC5DE5" w14:textId="565E65D3" w:rsidR="00897A44" w:rsidRDefault="00897A44" w:rsidP="00A178A8">
      <w:r>
        <w:t>Yes, it has.</w:t>
      </w:r>
    </w:p>
    <w:p w14:paraId="55F8C079" w14:textId="3E25114C" w:rsidR="00A178A8" w:rsidRDefault="00A178A8" w:rsidP="00A178A8">
      <w:pPr>
        <w:rPr>
          <w:b/>
          <w:bCs/>
          <w:sz w:val="28"/>
          <w:szCs w:val="28"/>
        </w:rPr>
      </w:pPr>
      <w:r w:rsidRPr="00702AA3">
        <w:rPr>
          <w:b/>
          <w:bCs/>
          <w:sz w:val="28"/>
          <w:szCs w:val="28"/>
        </w:rPr>
        <w:t>Exercise #6: Moving files</w:t>
      </w:r>
      <w:r w:rsidR="002D7608">
        <w:rPr>
          <w:b/>
          <w:bCs/>
          <w:sz w:val="28"/>
          <w:szCs w:val="28"/>
        </w:rPr>
        <w:t xml:space="preserve"> (also </w:t>
      </w:r>
      <w:r w:rsidR="002D7608" w:rsidRPr="002D7608">
        <w:rPr>
          <w:b/>
          <w:bCs/>
          <w:color w:val="76923C" w:themeColor="accent3" w:themeShade="BF"/>
          <w:sz w:val="28"/>
          <w:szCs w:val="28"/>
        </w:rPr>
        <w:t>mv</w:t>
      </w:r>
      <w:r w:rsidR="002D7608">
        <w:rPr>
          <w:b/>
          <w:bCs/>
          <w:sz w:val="28"/>
          <w:szCs w:val="28"/>
        </w:rPr>
        <w:t xml:space="preserve"> command)</w:t>
      </w:r>
    </w:p>
    <w:p w14:paraId="2F155B2A" w14:textId="67ECA678" w:rsidR="002D7608" w:rsidRPr="002D7608" w:rsidRDefault="002D7608" w:rsidP="00A178A8">
      <w:pPr>
        <w:rPr>
          <w:rFonts w:cstheme="minorHAnsi"/>
        </w:rPr>
      </w:pPr>
      <w:r w:rsidRPr="002D7608">
        <w:rPr>
          <w:rFonts w:cstheme="minorHAnsi"/>
        </w:rPr>
        <w:t xml:space="preserve">Type the following into the command prompt and hit </w:t>
      </w:r>
      <w:r w:rsidRPr="002D7608">
        <w:rPr>
          <w:rFonts w:cstheme="minorHAnsi"/>
          <w:b/>
          <w:bCs/>
        </w:rPr>
        <w:t>&lt;Enter&gt;:</w:t>
      </w:r>
    </w:p>
    <w:p w14:paraId="42FCB667" w14:textId="77777777" w:rsidR="00A178A8" w:rsidRDefault="00A178A8" w:rsidP="002D7608">
      <w:pPr>
        <w:spacing w:after="0"/>
        <w:ind w:left="720"/>
      </w:pPr>
      <w:r>
        <w:t xml:space="preserve">user@localhost :~/lab3ex/lab3$ </w:t>
      </w:r>
      <w:r w:rsidRPr="00702AA3">
        <w:rPr>
          <w:b/>
          <w:bCs/>
        </w:rPr>
        <w:t>touch red green blue</w:t>
      </w:r>
    </w:p>
    <w:p w14:paraId="73EE5C17" w14:textId="77777777" w:rsidR="00A178A8" w:rsidRDefault="00A178A8" w:rsidP="002D7608">
      <w:pPr>
        <w:spacing w:after="0"/>
        <w:ind w:left="720"/>
      </w:pPr>
      <w:r>
        <w:t xml:space="preserve">user@localhost :~/lab3ex/lab3$ </w:t>
      </w:r>
      <w:r w:rsidRPr="00702AA3">
        <w:rPr>
          <w:b/>
          <w:bCs/>
        </w:rPr>
        <w:t>mkdir colors</w:t>
      </w:r>
    </w:p>
    <w:p w14:paraId="1A4FD3EC" w14:textId="1F2888CF" w:rsidR="00A178A8" w:rsidRDefault="00A178A8" w:rsidP="002D7608">
      <w:pPr>
        <w:spacing w:after="0"/>
        <w:ind w:left="720"/>
        <w:rPr>
          <w:b/>
          <w:bCs/>
        </w:rPr>
      </w:pPr>
      <w:r>
        <w:t xml:space="preserve">user@localhost :~/lab3ex/lab3$ </w:t>
      </w:r>
      <w:r w:rsidRPr="00702AA3">
        <w:rPr>
          <w:b/>
          <w:bCs/>
        </w:rPr>
        <w:t>mv red green blue</w:t>
      </w:r>
    </w:p>
    <w:p w14:paraId="71152A0A" w14:textId="77777777" w:rsidR="002D7608" w:rsidRDefault="002D7608" w:rsidP="002D7608">
      <w:pPr>
        <w:spacing w:after="0"/>
        <w:ind w:left="720"/>
      </w:pPr>
    </w:p>
    <w:p w14:paraId="0381B810" w14:textId="77777777" w:rsidR="00A178A8" w:rsidRDefault="00A178A8" w:rsidP="00A178A8">
      <w:r>
        <w:t xml:space="preserve">Record the error message:                   </w:t>
      </w:r>
    </w:p>
    <w:p w14:paraId="227F018D" w14:textId="0971E478" w:rsidR="00A178A8" w:rsidRDefault="00897A44" w:rsidP="00A178A8">
      <w:r w:rsidRPr="00897A44">
        <w:t>mv: target 'blue' is not a directory</w:t>
      </w:r>
      <w:r w:rsidR="00A178A8">
        <w:t>_____________________</w:t>
      </w:r>
    </w:p>
    <w:p w14:paraId="7D6B397D" w14:textId="77777777" w:rsidR="00A178A8" w:rsidRDefault="00A178A8" w:rsidP="002D7608">
      <w:pPr>
        <w:spacing w:after="0"/>
        <w:ind w:left="720"/>
      </w:pPr>
      <w:r>
        <w:t xml:space="preserve">user@localhost :~/lab3ex/lab3$ </w:t>
      </w:r>
      <w:r w:rsidRPr="00702AA3">
        <w:rPr>
          <w:b/>
          <w:bCs/>
        </w:rPr>
        <w:t>mv red green blue colors</w:t>
      </w:r>
    </w:p>
    <w:p w14:paraId="15896441" w14:textId="77777777" w:rsidR="00A178A8" w:rsidRDefault="00A178A8" w:rsidP="002D7608">
      <w:pPr>
        <w:ind w:left="720"/>
      </w:pPr>
      <w:r>
        <w:t xml:space="preserve">user@localhost :~/lab3ex/lab3$ </w:t>
      </w:r>
      <w:r w:rsidRPr="00702AA3">
        <w:rPr>
          <w:b/>
          <w:bCs/>
        </w:rPr>
        <w:t>ls</w:t>
      </w:r>
    </w:p>
    <w:p w14:paraId="39A860ED" w14:textId="7CBB3E7A" w:rsidR="00A178A8" w:rsidRDefault="00A178A8" w:rsidP="00A178A8">
      <w:r>
        <w:t xml:space="preserve">Are the files red, green and blue still in the current directory? </w:t>
      </w:r>
    </w:p>
    <w:p w14:paraId="0B9B38FF" w14:textId="2F22CB9C" w:rsidR="00A178A8" w:rsidRDefault="00897A44" w:rsidP="00A178A8">
      <w:r>
        <w:t>No</w:t>
      </w:r>
      <w:r w:rsidR="00A178A8">
        <w:t>_________________________________________________</w:t>
      </w:r>
    </w:p>
    <w:p w14:paraId="5CE63A65" w14:textId="77777777" w:rsidR="00A178A8" w:rsidRDefault="00A178A8" w:rsidP="002D7608">
      <w:pPr>
        <w:ind w:left="720"/>
      </w:pPr>
      <w:r>
        <w:lastRenderedPageBreak/>
        <w:t xml:space="preserve">user@localhost :~/lab3ex/lab3$ </w:t>
      </w:r>
      <w:r w:rsidRPr="00702AA3">
        <w:rPr>
          <w:b/>
          <w:bCs/>
        </w:rPr>
        <w:t>ls colors</w:t>
      </w:r>
    </w:p>
    <w:p w14:paraId="075B1188" w14:textId="77777777" w:rsidR="00A178A8" w:rsidRDefault="00A178A8" w:rsidP="00A178A8">
      <w:r>
        <w:t xml:space="preserve">Have the files been moved? </w:t>
      </w:r>
    </w:p>
    <w:p w14:paraId="4BBC43E8" w14:textId="7A75239B" w:rsidR="00A178A8" w:rsidRDefault="00897A44" w:rsidP="00A178A8">
      <w:r>
        <w:t>They have been moved to the lab3/colors directory</w:t>
      </w:r>
      <w:r w:rsidR="00A178A8">
        <w:t>________________________________________________</w:t>
      </w:r>
    </w:p>
    <w:p w14:paraId="7C534C5D" w14:textId="77777777" w:rsidR="00A178A8" w:rsidRPr="00702AA3" w:rsidRDefault="00A178A8" w:rsidP="00A178A8">
      <w:pPr>
        <w:rPr>
          <w:b/>
          <w:bCs/>
          <w:sz w:val="28"/>
          <w:szCs w:val="28"/>
        </w:rPr>
      </w:pPr>
    </w:p>
    <w:p w14:paraId="22A58A7E" w14:textId="3658DC4F" w:rsidR="00A178A8" w:rsidRDefault="00A178A8" w:rsidP="00A178A8">
      <w:pPr>
        <w:rPr>
          <w:b/>
          <w:bCs/>
          <w:sz w:val="28"/>
          <w:szCs w:val="28"/>
        </w:rPr>
      </w:pPr>
      <w:r w:rsidRPr="00702AA3">
        <w:rPr>
          <w:b/>
          <w:bCs/>
          <w:sz w:val="28"/>
          <w:szCs w:val="28"/>
        </w:rPr>
        <w:t>Exercise #7: Moving directories</w:t>
      </w:r>
    </w:p>
    <w:p w14:paraId="0A08A4A2" w14:textId="14D4036C" w:rsidR="002D7608" w:rsidRPr="002D7608" w:rsidRDefault="002D7608" w:rsidP="00A178A8">
      <w:pPr>
        <w:rPr>
          <w:rFonts w:cstheme="minorHAnsi"/>
        </w:rPr>
      </w:pPr>
      <w:r w:rsidRPr="002D7608">
        <w:rPr>
          <w:rFonts w:cstheme="minorHAnsi"/>
        </w:rPr>
        <w:t xml:space="preserve">Type the following into the command prompt and hit </w:t>
      </w:r>
      <w:r w:rsidRPr="002D7608">
        <w:rPr>
          <w:rFonts w:cstheme="minorHAnsi"/>
          <w:b/>
          <w:bCs/>
        </w:rPr>
        <w:t>&lt;Enter&gt;:</w:t>
      </w:r>
    </w:p>
    <w:p w14:paraId="43BEBD3E" w14:textId="77777777" w:rsidR="00A178A8" w:rsidRDefault="00A178A8" w:rsidP="002D7608">
      <w:pPr>
        <w:spacing w:after="0"/>
        <w:ind w:left="720"/>
      </w:pPr>
      <w:r>
        <w:t xml:space="preserve">user@localhost :~/lab3ex/lab3$  </w:t>
      </w:r>
      <w:r w:rsidRPr="00784E2A">
        <w:rPr>
          <w:b/>
          <w:bCs/>
        </w:rPr>
        <w:t>mkdir toddlers children sandbox</w:t>
      </w:r>
    </w:p>
    <w:p w14:paraId="076ED994" w14:textId="77777777" w:rsidR="00A178A8" w:rsidRDefault="00A178A8" w:rsidP="002D7608">
      <w:pPr>
        <w:ind w:left="720"/>
      </w:pPr>
      <w:r>
        <w:t xml:space="preserve">user@localhost :~/lab3ex/lab3$ </w:t>
      </w:r>
      <w:r w:rsidRPr="00784E2A">
        <w:rPr>
          <w:b/>
          <w:bCs/>
        </w:rPr>
        <w:t>mv toddlers children sandbox</w:t>
      </w:r>
    </w:p>
    <w:p w14:paraId="429DC561" w14:textId="77777777" w:rsidR="00A178A8" w:rsidRDefault="00A178A8" w:rsidP="00A178A8">
      <w:r>
        <w:t xml:space="preserve">Are the toddlers and children in the sandbox?  </w:t>
      </w:r>
    </w:p>
    <w:p w14:paraId="39A9E012" w14:textId="3E8BCE46" w:rsidR="00A178A8" w:rsidRDefault="00C02A75" w:rsidP="00A178A8">
      <w:r>
        <w:t>Yes, they are</w:t>
      </w:r>
      <w:r w:rsidR="00A178A8">
        <w:t>__________________________________________________________</w:t>
      </w:r>
    </w:p>
    <w:p w14:paraId="4505F778" w14:textId="77777777" w:rsidR="00A178A8" w:rsidRDefault="00A178A8" w:rsidP="002D7608">
      <w:pPr>
        <w:ind w:left="720"/>
      </w:pPr>
      <w:r>
        <w:t xml:space="preserve">user@localhost :~/lab3ex/lab3$ </w:t>
      </w:r>
      <w:r w:rsidRPr="00784E2A">
        <w:rPr>
          <w:b/>
          <w:bCs/>
        </w:rPr>
        <w:t>cd ..</w:t>
      </w:r>
    </w:p>
    <w:p w14:paraId="10F383C6" w14:textId="77777777" w:rsidR="00A178A8" w:rsidRDefault="00A178A8" w:rsidP="00A178A8"/>
    <w:p w14:paraId="7BDA0493" w14:textId="1279DDAA" w:rsidR="00A178A8" w:rsidRDefault="00A178A8" w:rsidP="00A178A8">
      <w:pPr>
        <w:rPr>
          <w:b/>
          <w:bCs/>
          <w:sz w:val="28"/>
          <w:szCs w:val="28"/>
        </w:rPr>
      </w:pPr>
      <w:r w:rsidRPr="00784E2A">
        <w:rPr>
          <w:b/>
          <w:bCs/>
          <w:sz w:val="28"/>
          <w:szCs w:val="28"/>
        </w:rPr>
        <w:t xml:space="preserve">Exercise #8: </w:t>
      </w:r>
      <w:r w:rsidR="002D7608">
        <w:rPr>
          <w:b/>
          <w:bCs/>
          <w:sz w:val="28"/>
          <w:szCs w:val="28"/>
        </w:rPr>
        <w:t xml:space="preserve">Examine the </w:t>
      </w:r>
      <w:r w:rsidR="002D7608" w:rsidRPr="00D71A78">
        <w:rPr>
          <w:b/>
          <w:bCs/>
          <w:color w:val="76923C" w:themeColor="accent3" w:themeShade="BF"/>
          <w:sz w:val="28"/>
          <w:szCs w:val="28"/>
        </w:rPr>
        <w:t>rm</w:t>
      </w:r>
      <w:r w:rsidR="002D7608">
        <w:rPr>
          <w:b/>
          <w:bCs/>
          <w:sz w:val="28"/>
          <w:szCs w:val="28"/>
        </w:rPr>
        <w:t xml:space="preserve"> command (</w:t>
      </w:r>
      <w:r w:rsidRPr="00784E2A">
        <w:rPr>
          <w:b/>
          <w:bCs/>
          <w:sz w:val="28"/>
          <w:szCs w:val="28"/>
        </w:rPr>
        <w:t>Deleting files</w:t>
      </w:r>
      <w:r w:rsidR="002D7608">
        <w:rPr>
          <w:b/>
          <w:bCs/>
          <w:sz w:val="28"/>
          <w:szCs w:val="28"/>
        </w:rPr>
        <w:t>)</w:t>
      </w:r>
    </w:p>
    <w:p w14:paraId="7FC46A1A" w14:textId="77777777" w:rsidR="00D71A78" w:rsidRDefault="00D71A78" w:rsidP="00D71A78">
      <w:pPr>
        <w:ind w:left="720"/>
      </w:pPr>
      <w:r>
        <w:t xml:space="preserve">The </w:t>
      </w:r>
      <w:r w:rsidRPr="00784E2A">
        <w:rPr>
          <w:b/>
          <w:bCs/>
        </w:rPr>
        <w:t>rm</w:t>
      </w:r>
      <w:r>
        <w:t xml:space="preserve"> or Remove Files or Directory command allows you to delete the content of any directory. It is both a dangerous and useful command because of its flexibility. Unlike DOS and Windows, a file that is deleted in Linux is gone. </w:t>
      </w:r>
    </w:p>
    <w:p w14:paraId="2D276F24" w14:textId="77777777" w:rsidR="00D71A78" w:rsidRDefault="00D71A78" w:rsidP="00D71A78">
      <w:pPr>
        <w:ind w:left="720"/>
      </w:pPr>
      <w:r>
        <w:t xml:space="preserve">The syntax for the rm command is: </w:t>
      </w:r>
    </w:p>
    <w:p w14:paraId="6839782E" w14:textId="07A8B927" w:rsidR="00D71A78" w:rsidRPr="00D71A78" w:rsidRDefault="00D71A78" w:rsidP="00D71A78">
      <w:pPr>
        <w:ind w:left="720"/>
        <w:rPr>
          <w:b/>
          <w:bCs/>
        </w:rPr>
      </w:pPr>
      <w:r w:rsidRPr="00784E2A">
        <w:rPr>
          <w:b/>
          <w:bCs/>
        </w:rPr>
        <w:t xml:space="preserve">rm </w:t>
      </w:r>
      <w:r w:rsidRPr="00784E2A">
        <w:rPr>
          <w:b/>
          <w:bCs/>
          <w:i/>
          <w:iCs/>
        </w:rPr>
        <w:t>file</w:t>
      </w:r>
      <w:r w:rsidRPr="00784E2A">
        <w:rPr>
          <w:b/>
          <w:bCs/>
        </w:rPr>
        <w:t>_</w:t>
      </w:r>
      <w:r w:rsidRPr="00784E2A">
        <w:rPr>
          <w:b/>
          <w:bCs/>
          <w:i/>
          <w:iCs/>
        </w:rPr>
        <w:t>list</w:t>
      </w:r>
    </w:p>
    <w:p w14:paraId="13A955B1" w14:textId="2CA8B288" w:rsidR="00D71A78" w:rsidRPr="00D71A78" w:rsidRDefault="00D71A78" w:rsidP="00A178A8">
      <w:pPr>
        <w:rPr>
          <w:rFonts w:cstheme="minorHAnsi"/>
        </w:rPr>
      </w:pPr>
      <w:r w:rsidRPr="002D7608">
        <w:rPr>
          <w:rFonts w:cstheme="minorHAnsi"/>
        </w:rPr>
        <w:t xml:space="preserve">Type the following into the command prompt and hit </w:t>
      </w:r>
      <w:r w:rsidRPr="002D7608">
        <w:rPr>
          <w:rFonts w:cstheme="minorHAnsi"/>
          <w:b/>
          <w:bCs/>
        </w:rPr>
        <w:t>&lt;Enter&gt;:</w:t>
      </w:r>
    </w:p>
    <w:p w14:paraId="75EE78FB" w14:textId="77777777" w:rsidR="00A178A8" w:rsidRDefault="00A178A8" w:rsidP="002D7608">
      <w:pPr>
        <w:spacing w:after="0"/>
        <w:ind w:left="720"/>
      </w:pPr>
      <w:r>
        <w:t xml:space="preserve">user@localhost :~/lab3ex$ </w:t>
      </w:r>
      <w:r w:rsidRPr="00784E2A">
        <w:rPr>
          <w:b/>
          <w:bCs/>
        </w:rPr>
        <w:t>cd lab3/sandbox</w:t>
      </w:r>
    </w:p>
    <w:p w14:paraId="58A41F81" w14:textId="77777777" w:rsidR="00A178A8" w:rsidRDefault="00A178A8" w:rsidP="002D7608">
      <w:pPr>
        <w:spacing w:after="0"/>
        <w:ind w:left="720"/>
      </w:pPr>
      <w:r>
        <w:t xml:space="preserve">user@localhost :~/lab3ex/lab3/sandbox$ </w:t>
      </w:r>
      <w:r w:rsidRPr="00784E2A">
        <w:rPr>
          <w:b/>
          <w:bCs/>
        </w:rPr>
        <w:t>touch child1 child2 child3</w:t>
      </w:r>
    </w:p>
    <w:p w14:paraId="2B598E7A" w14:textId="77777777" w:rsidR="00A178A8" w:rsidRDefault="00A178A8" w:rsidP="002D7608">
      <w:pPr>
        <w:ind w:left="720"/>
      </w:pPr>
      <w:r>
        <w:t xml:space="preserve">user@localhost :~/lab3ex/lab3/sandbox$ </w:t>
      </w:r>
      <w:r w:rsidRPr="00784E2A">
        <w:rPr>
          <w:b/>
          <w:bCs/>
        </w:rPr>
        <w:t>ls</w:t>
      </w:r>
    </w:p>
    <w:p w14:paraId="25BBA667" w14:textId="39785A92" w:rsidR="00A178A8" w:rsidRDefault="00A178A8" w:rsidP="00A178A8">
      <w:r>
        <w:t xml:space="preserve">Are child1,child2 and child3  in the sandbox? </w:t>
      </w:r>
      <w:r w:rsidR="00C02A75">
        <w:t>Yes</w:t>
      </w:r>
      <w:r>
        <w:t>________________</w:t>
      </w:r>
    </w:p>
    <w:p w14:paraId="2AEB8D38" w14:textId="77777777" w:rsidR="00A178A8" w:rsidRDefault="00A178A8" w:rsidP="002D7608">
      <w:pPr>
        <w:spacing w:after="0"/>
        <w:ind w:left="720"/>
      </w:pPr>
      <w:r>
        <w:t xml:space="preserve">user@localhost :~/lab3ex/lab3/sandbox$ </w:t>
      </w:r>
      <w:r w:rsidRPr="00784E2A">
        <w:rPr>
          <w:b/>
          <w:bCs/>
        </w:rPr>
        <w:t>rm child1 child2 child3</w:t>
      </w:r>
    </w:p>
    <w:p w14:paraId="299561FB" w14:textId="77777777" w:rsidR="00A178A8" w:rsidRDefault="00A178A8" w:rsidP="002D7608">
      <w:pPr>
        <w:ind w:left="720"/>
      </w:pPr>
      <w:r>
        <w:t xml:space="preserve">user@localhost :~/lab3ex/lab3/sandbox$ </w:t>
      </w:r>
      <w:r w:rsidRPr="00784E2A">
        <w:rPr>
          <w:b/>
          <w:bCs/>
        </w:rPr>
        <w:t>ls</w:t>
      </w:r>
    </w:p>
    <w:p w14:paraId="62DC9C58" w14:textId="0124935A" w:rsidR="00A178A8" w:rsidRDefault="00A178A8" w:rsidP="00A178A8">
      <w:r>
        <w:t xml:space="preserve">Are child1,child2 and child3 still in the sandbox? </w:t>
      </w:r>
      <w:r w:rsidR="00C02A75">
        <w:t>No, the files have been deleted</w:t>
      </w:r>
      <w:r>
        <w:t>_______________</w:t>
      </w:r>
    </w:p>
    <w:p w14:paraId="4466C4B8" w14:textId="77777777" w:rsidR="00A178A8" w:rsidRDefault="00A178A8" w:rsidP="002D7608">
      <w:pPr>
        <w:spacing w:after="0"/>
        <w:ind w:left="720"/>
      </w:pPr>
      <w:r>
        <w:t xml:space="preserve">user@localhost :~/lab3ex/lab3/sandbox$ </w:t>
      </w:r>
      <w:r w:rsidRPr="00784E2A">
        <w:rPr>
          <w:b/>
          <w:bCs/>
        </w:rPr>
        <w:t>cd ..</w:t>
      </w:r>
    </w:p>
    <w:p w14:paraId="35959E23" w14:textId="77777777" w:rsidR="00A178A8" w:rsidRDefault="00A178A8" w:rsidP="002D7608">
      <w:pPr>
        <w:ind w:left="720"/>
      </w:pPr>
      <w:r>
        <w:t xml:space="preserve">user@localhost :~/lab3ex/lab3$ </w:t>
      </w:r>
      <w:r w:rsidRPr="00784E2A">
        <w:rPr>
          <w:b/>
          <w:bCs/>
        </w:rPr>
        <w:t>rmdir sandbox</w:t>
      </w:r>
    </w:p>
    <w:p w14:paraId="47E06FA5" w14:textId="2B1F1D75" w:rsidR="00A178A8" w:rsidRDefault="00A178A8" w:rsidP="00A178A8">
      <w:r>
        <w:t xml:space="preserve">Record the error message </w:t>
      </w:r>
      <w:r w:rsidR="00C02A75">
        <w:t xml:space="preserve"> </w:t>
      </w:r>
    </w:p>
    <w:p w14:paraId="0827D8FF" w14:textId="4FCFAEB7" w:rsidR="00A178A8" w:rsidRDefault="00A178A8" w:rsidP="00A178A8">
      <w:r>
        <w:lastRenderedPageBreak/>
        <w:t>___</w:t>
      </w:r>
      <w:r w:rsidR="00C02A75" w:rsidRPr="00C02A75">
        <w:t xml:space="preserve"> </w:t>
      </w:r>
      <w:r w:rsidR="00C02A75" w:rsidRPr="00C02A75">
        <w:t>rmdir: failed to remove 'sandbox': Directory not empty</w:t>
      </w:r>
    </w:p>
    <w:p w14:paraId="7BBC701F" w14:textId="77777777" w:rsidR="00A178A8" w:rsidRDefault="00A178A8" w:rsidP="002D7608">
      <w:pPr>
        <w:ind w:left="720"/>
      </w:pPr>
      <w:r>
        <w:t xml:space="preserve">user@localhost :~/lab3ex/lab3$ </w:t>
      </w:r>
      <w:r w:rsidRPr="00784E2A">
        <w:rPr>
          <w:b/>
          <w:bCs/>
        </w:rPr>
        <w:t>cd ..</w:t>
      </w:r>
    </w:p>
    <w:p w14:paraId="07264C07" w14:textId="77777777" w:rsidR="00A178A8" w:rsidRDefault="00A178A8" w:rsidP="00A178A8"/>
    <w:p w14:paraId="633F5845" w14:textId="77777777" w:rsidR="00A178A8" w:rsidRPr="00784E2A" w:rsidRDefault="00A178A8" w:rsidP="00A178A8">
      <w:pPr>
        <w:rPr>
          <w:b/>
          <w:bCs/>
          <w:sz w:val="28"/>
          <w:szCs w:val="28"/>
        </w:rPr>
      </w:pPr>
      <w:r w:rsidRPr="00784E2A">
        <w:rPr>
          <w:b/>
          <w:bCs/>
          <w:sz w:val="28"/>
          <w:szCs w:val="28"/>
        </w:rPr>
        <w:t>Exercise #9: Deleting directories</w:t>
      </w:r>
    </w:p>
    <w:p w14:paraId="102A43F5" w14:textId="77777777" w:rsidR="00A178A8" w:rsidRDefault="00A178A8" w:rsidP="00D71A78">
      <w:pPr>
        <w:ind w:left="720"/>
      </w:pPr>
      <w:r>
        <w:t xml:space="preserve">user@localhost :~/lab3ex$ </w:t>
      </w:r>
      <w:r w:rsidRPr="00784E2A">
        <w:rPr>
          <w:b/>
          <w:bCs/>
        </w:rPr>
        <w:t>rmdir lab3</w:t>
      </w:r>
    </w:p>
    <w:p w14:paraId="3585458F" w14:textId="56A6B973" w:rsidR="00A178A8" w:rsidRDefault="00A178A8" w:rsidP="00A178A8">
      <w:r>
        <w:t xml:space="preserve">Record the error message: </w:t>
      </w:r>
    </w:p>
    <w:p w14:paraId="54CA6154" w14:textId="4EDCEC4A" w:rsidR="00A178A8" w:rsidRDefault="00C02A75" w:rsidP="00A178A8">
      <w:r w:rsidRPr="00C02A75">
        <w:t>rmdir: failed to remove '</w:t>
      </w:r>
      <w:r>
        <w:t>lab3</w:t>
      </w:r>
      <w:r w:rsidRPr="00C02A75">
        <w:t>': Directory not empty</w:t>
      </w:r>
      <w:r>
        <w:t xml:space="preserve"> </w:t>
      </w:r>
      <w:r w:rsidR="00A178A8">
        <w:t>__</w:t>
      </w:r>
    </w:p>
    <w:p w14:paraId="7304C04F" w14:textId="77777777" w:rsidR="00A178A8" w:rsidRDefault="00A178A8" w:rsidP="00D71A78">
      <w:pPr>
        <w:ind w:left="720"/>
      </w:pPr>
      <w:r>
        <w:t xml:space="preserve">user@localhost :~/lab3ex$ </w:t>
      </w:r>
      <w:r w:rsidRPr="00784E2A">
        <w:rPr>
          <w:b/>
          <w:bCs/>
        </w:rPr>
        <w:t>rm -r lab3</w:t>
      </w:r>
    </w:p>
    <w:p w14:paraId="18528D04" w14:textId="77777777" w:rsidR="00A178A8" w:rsidRDefault="00A178A8" w:rsidP="00A178A8">
      <w:r>
        <w:t xml:space="preserve">Has the directory been deleted? </w:t>
      </w:r>
    </w:p>
    <w:p w14:paraId="31F87EBD" w14:textId="1A7D4622" w:rsidR="00A178A8" w:rsidRDefault="00C02A75" w:rsidP="00A178A8">
      <w:r>
        <w:t>Yes, and everything within lab3 as well</w:t>
      </w:r>
      <w:r w:rsidR="00A178A8">
        <w:t>_____________________________________________________________</w:t>
      </w:r>
    </w:p>
    <w:p w14:paraId="301DCD51" w14:textId="77777777" w:rsidR="00D71A78" w:rsidRDefault="00D71A78" w:rsidP="00A178A8">
      <w:pPr>
        <w:rPr>
          <w:rFonts w:ascii="Arial" w:hAnsi="Arial" w:cs="Arial"/>
          <w:b/>
          <w:sz w:val="24"/>
          <w:szCs w:val="24"/>
          <w:lang w:val="en-US" w:eastAsia="ar-SA"/>
        </w:rPr>
      </w:pPr>
    </w:p>
    <w:p w14:paraId="4735B5C8" w14:textId="6433BE70" w:rsidR="00A178A8" w:rsidRPr="00784E2A" w:rsidRDefault="00A178A8" w:rsidP="00A178A8">
      <w:pPr>
        <w:rPr>
          <w:b/>
          <w:bCs/>
          <w:sz w:val="28"/>
          <w:szCs w:val="28"/>
        </w:rPr>
      </w:pPr>
      <w:r w:rsidRPr="00784E2A">
        <w:rPr>
          <w:b/>
          <w:bCs/>
          <w:sz w:val="28"/>
          <w:szCs w:val="28"/>
        </w:rPr>
        <w:t xml:space="preserve">Exercise #10: Viewing files with </w:t>
      </w:r>
      <w:r w:rsidRPr="00D71A78">
        <w:rPr>
          <w:b/>
          <w:bCs/>
          <w:color w:val="76923C" w:themeColor="accent3" w:themeShade="BF"/>
          <w:sz w:val="28"/>
          <w:szCs w:val="28"/>
        </w:rPr>
        <w:t>cat</w:t>
      </w:r>
    </w:p>
    <w:p w14:paraId="05568B89" w14:textId="77777777" w:rsidR="00D71A78" w:rsidRDefault="00D71A78" w:rsidP="00D71A78">
      <w:r w:rsidRPr="00784E2A">
        <w:rPr>
          <w:b/>
          <w:bCs/>
        </w:rPr>
        <w:t>Cat</w:t>
      </w:r>
      <w:r>
        <w:t xml:space="preserve"> is a utility to view, create, or append to small files. </w:t>
      </w:r>
    </w:p>
    <w:p w14:paraId="6D5C347D" w14:textId="054F7C5F" w:rsidR="00D71A78" w:rsidRPr="00D71A78" w:rsidRDefault="00D71A78" w:rsidP="00A178A8">
      <w:pPr>
        <w:rPr>
          <w:rFonts w:cstheme="minorHAnsi"/>
        </w:rPr>
      </w:pPr>
      <w:r w:rsidRPr="002D7608">
        <w:rPr>
          <w:rFonts w:cstheme="minorHAnsi"/>
        </w:rPr>
        <w:t xml:space="preserve">Type the following into the command prompt and hit </w:t>
      </w:r>
      <w:r w:rsidRPr="002D7608">
        <w:rPr>
          <w:rFonts w:cstheme="minorHAnsi"/>
          <w:b/>
          <w:bCs/>
        </w:rPr>
        <w:t>&lt;Enter&gt;:</w:t>
      </w:r>
    </w:p>
    <w:p w14:paraId="728BA493" w14:textId="16A259D0" w:rsidR="00A178A8" w:rsidRDefault="00A178A8" w:rsidP="00D71A78">
      <w:pPr>
        <w:spacing w:after="0"/>
        <w:ind w:left="720"/>
      </w:pPr>
      <w:r>
        <w:t xml:space="preserve">user@localhost :~/lab3ex$ cd; </w:t>
      </w:r>
      <w:r w:rsidRPr="00784E2A">
        <w:rPr>
          <w:b/>
          <w:bCs/>
        </w:rPr>
        <w:t>cat /etc/issue</w:t>
      </w:r>
    </w:p>
    <w:p w14:paraId="7235A352" w14:textId="77777777" w:rsidR="00A178A8" w:rsidRPr="00784E2A" w:rsidRDefault="00A178A8" w:rsidP="00D71A78">
      <w:pPr>
        <w:spacing w:after="0"/>
        <w:ind w:left="720"/>
        <w:rPr>
          <w:b/>
          <w:bCs/>
        </w:rPr>
      </w:pPr>
      <w:r>
        <w:t xml:space="preserve">user@localhost :~$ </w:t>
      </w:r>
      <w:r w:rsidRPr="00784E2A">
        <w:rPr>
          <w:b/>
          <w:bCs/>
        </w:rPr>
        <w:t>cat /etc/fstab</w:t>
      </w:r>
    </w:p>
    <w:p w14:paraId="0EC76DD0" w14:textId="77777777" w:rsidR="00A178A8" w:rsidRDefault="00A178A8" w:rsidP="00D71A78">
      <w:pPr>
        <w:spacing w:after="0"/>
        <w:ind w:left="720"/>
      </w:pPr>
      <w:r>
        <w:t xml:space="preserve">user@localhost :~$ </w:t>
      </w:r>
      <w:r w:rsidRPr="00784E2A">
        <w:rPr>
          <w:b/>
          <w:bCs/>
        </w:rPr>
        <w:t>cat /etc/issue /etc/fstab</w:t>
      </w:r>
    </w:p>
    <w:p w14:paraId="13CC8321" w14:textId="77777777" w:rsidR="00A178A8" w:rsidRPr="00784E2A" w:rsidRDefault="00A178A8" w:rsidP="00D71A78">
      <w:pPr>
        <w:ind w:left="720"/>
        <w:rPr>
          <w:b/>
          <w:bCs/>
        </w:rPr>
      </w:pPr>
      <w:r>
        <w:t xml:space="preserve">user@localhost :~$ </w:t>
      </w:r>
      <w:r w:rsidRPr="00784E2A">
        <w:rPr>
          <w:b/>
          <w:bCs/>
        </w:rPr>
        <w:t>cat .bashrc | more</w:t>
      </w:r>
    </w:p>
    <w:p w14:paraId="5829668B" w14:textId="77777777" w:rsidR="00A178A8" w:rsidRDefault="00A178A8" w:rsidP="00A178A8"/>
    <w:p w14:paraId="474FC1CE" w14:textId="77777777" w:rsidR="00A178A8" w:rsidRPr="00784E2A" w:rsidRDefault="00A178A8" w:rsidP="00A178A8">
      <w:pPr>
        <w:rPr>
          <w:b/>
          <w:bCs/>
          <w:sz w:val="28"/>
          <w:szCs w:val="28"/>
        </w:rPr>
      </w:pPr>
      <w:r w:rsidRPr="00784E2A">
        <w:rPr>
          <w:b/>
          <w:bCs/>
          <w:sz w:val="28"/>
          <w:szCs w:val="28"/>
        </w:rPr>
        <w:t xml:space="preserve">Exercise #11: Clear screen with command </w:t>
      </w:r>
      <w:r w:rsidRPr="00D71A78">
        <w:rPr>
          <w:b/>
          <w:bCs/>
          <w:color w:val="76923C" w:themeColor="accent3" w:themeShade="BF"/>
          <w:sz w:val="28"/>
          <w:szCs w:val="28"/>
        </w:rPr>
        <w:t>clear</w:t>
      </w:r>
    </w:p>
    <w:p w14:paraId="59CAD779" w14:textId="77777777" w:rsidR="00A178A8" w:rsidRDefault="00A178A8" w:rsidP="00D71A78">
      <w:pPr>
        <w:ind w:left="720"/>
      </w:pPr>
      <w:r>
        <w:t xml:space="preserve">user@localhost :~$  </w:t>
      </w:r>
      <w:r w:rsidRPr="00784E2A">
        <w:rPr>
          <w:b/>
          <w:bCs/>
        </w:rPr>
        <w:t>clear</w:t>
      </w:r>
    </w:p>
    <w:p w14:paraId="52C8A15D" w14:textId="77777777" w:rsidR="00D71A78" w:rsidRDefault="00D71A78" w:rsidP="00A178A8">
      <w:pPr>
        <w:rPr>
          <w:rFonts w:ascii="Arial" w:hAnsi="Arial" w:cs="Arial"/>
          <w:b/>
          <w:sz w:val="24"/>
          <w:szCs w:val="24"/>
          <w:lang w:val="en-US" w:eastAsia="ar-SA"/>
        </w:rPr>
      </w:pPr>
    </w:p>
    <w:p w14:paraId="3983F815" w14:textId="440457F0" w:rsidR="00A178A8" w:rsidRPr="00784E2A" w:rsidRDefault="00A178A8" w:rsidP="00A178A8">
      <w:pPr>
        <w:rPr>
          <w:b/>
          <w:bCs/>
          <w:sz w:val="28"/>
          <w:szCs w:val="28"/>
        </w:rPr>
      </w:pPr>
      <w:r w:rsidRPr="00784E2A">
        <w:rPr>
          <w:b/>
          <w:bCs/>
          <w:sz w:val="28"/>
          <w:szCs w:val="28"/>
        </w:rPr>
        <w:t xml:space="preserve">Exercise #12: Redirect output to a file </w:t>
      </w:r>
      <w:r w:rsidR="00D71A78">
        <w:rPr>
          <w:b/>
          <w:bCs/>
          <w:sz w:val="28"/>
          <w:szCs w:val="28"/>
        </w:rPr>
        <w:t xml:space="preserve">( </w:t>
      </w:r>
      <w:r w:rsidR="00D71A78" w:rsidRPr="00D71A78">
        <w:rPr>
          <w:b/>
          <w:bCs/>
          <w:color w:val="76923C" w:themeColor="accent3" w:themeShade="BF"/>
          <w:sz w:val="28"/>
          <w:szCs w:val="28"/>
        </w:rPr>
        <w:t>&gt;</w:t>
      </w:r>
      <w:r w:rsidR="00D71A78">
        <w:rPr>
          <w:b/>
          <w:bCs/>
          <w:sz w:val="28"/>
          <w:szCs w:val="28"/>
        </w:rPr>
        <w:t xml:space="preserve"> )</w:t>
      </w:r>
    </w:p>
    <w:p w14:paraId="16D114D9" w14:textId="1F365398" w:rsidR="00A178A8" w:rsidRDefault="00A178A8" w:rsidP="00D71A78">
      <w:pPr>
        <w:spacing w:after="0"/>
        <w:ind w:left="720"/>
      </w:pPr>
      <w:r>
        <w:t xml:space="preserve">user@localhost:~$ </w:t>
      </w:r>
      <w:r w:rsidRPr="00784E2A">
        <w:rPr>
          <w:b/>
          <w:bCs/>
        </w:rPr>
        <w:t xml:space="preserve">ls </w:t>
      </w:r>
      <w:r w:rsidR="00713075">
        <w:rPr>
          <w:b/>
          <w:bCs/>
        </w:rPr>
        <w:t>-</w:t>
      </w:r>
      <w:r w:rsidRPr="00784E2A">
        <w:rPr>
          <w:b/>
          <w:bCs/>
        </w:rPr>
        <w:t>al ~/ &gt; lsout</w:t>
      </w:r>
    </w:p>
    <w:p w14:paraId="6E198CCA" w14:textId="77777777" w:rsidR="00A178A8" w:rsidRDefault="00A178A8" w:rsidP="00D71A78">
      <w:pPr>
        <w:spacing w:after="0"/>
        <w:ind w:left="720"/>
      </w:pPr>
      <w:r>
        <w:t xml:space="preserve">user@localhost:~$ </w:t>
      </w:r>
      <w:r w:rsidRPr="00784E2A">
        <w:rPr>
          <w:b/>
          <w:bCs/>
        </w:rPr>
        <w:t>cat lsout</w:t>
      </w:r>
    </w:p>
    <w:p w14:paraId="653B17EB" w14:textId="48DACFE2" w:rsidR="00A178A8" w:rsidRDefault="00A178A8" w:rsidP="00D71A78">
      <w:pPr>
        <w:spacing w:after="0"/>
        <w:ind w:left="720"/>
      </w:pPr>
      <w:r>
        <w:t xml:space="preserve">user@localhost:~$ </w:t>
      </w:r>
      <w:r w:rsidRPr="00784E2A">
        <w:rPr>
          <w:b/>
          <w:bCs/>
        </w:rPr>
        <w:t xml:space="preserve">ls </w:t>
      </w:r>
      <w:r w:rsidR="00713075">
        <w:rPr>
          <w:b/>
          <w:bCs/>
        </w:rPr>
        <w:t>-</w:t>
      </w:r>
      <w:r w:rsidRPr="00784E2A">
        <w:rPr>
          <w:b/>
          <w:bCs/>
        </w:rPr>
        <w:t>al / &gt; lsout</w:t>
      </w:r>
    </w:p>
    <w:p w14:paraId="27117A00" w14:textId="77777777" w:rsidR="00A178A8" w:rsidRDefault="00A178A8" w:rsidP="00D71A78">
      <w:pPr>
        <w:ind w:left="720"/>
      </w:pPr>
      <w:r>
        <w:t xml:space="preserve">user@localhost:~$ </w:t>
      </w:r>
      <w:r w:rsidRPr="00784E2A">
        <w:rPr>
          <w:b/>
          <w:bCs/>
        </w:rPr>
        <w:t>cat lsout</w:t>
      </w:r>
    </w:p>
    <w:p w14:paraId="64820D7E" w14:textId="67338BA6" w:rsidR="00A178A8" w:rsidRDefault="00A178A8" w:rsidP="00A178A8">
      <w:r>
        <w:t xml:space="preserve">Is “lsout” overwritten?   </w:t>
      </w:r>
      <w:r w:rsidR="003F62D7">
        <w:t>Yes,</w:t>
      </w:r>
      <w:r>
        <w:t>________________________</w:t>
      </w:r>
    </w:p>
    <w:p w14:paraId="6C4C7D27" w14:textId="1957CF36" w:rsidR="00A178A8" w:rsidRDefault="00A178A8" w:rsidP="00D71A78">
      <w:pPr>
        <w:spacing w:after="0"/>
        <w:ind w:left="720"/>
      </w:pPr>
      <w:r>
        <w:lastRenderedPageBreak/>
        <w:t xml:space="preserve">user@localhost:~/ $ </w:t>
      </w:r>
      <w:r w:rsidRPr="00784E2A">
        <w:rPr>
          <w:b/>
          <w:bCs/>
        </w:rPr>
        <w:t xml:space="preserve">ls </w:t>
      </w:r>
      <w:r w:rsidR="00713075">
        <w:rPr>
          <w:b/>
          <w:bCs/>
        </w:rPr>
        <w:t>-</w:t>
      </w:r>
      <w:r w:rsidRPr="00784E2A">
        <w:rPr>
          <w:b/>
          <w:bCs/>
        </w:rPr>
        <w:t>a /etc &gt;&gt; lsout</w:t>
      </w:r>
    </w:p>
    <w:p w14:paraId="4D6A2DF7" w14:textId="64E16F57" w:rsidR="00A178A8" w:rsidRDefault="00A178A8" w:rsidP="00D71A78">
      <w:pPr>
        <w:ind w:left="720"/>
      </w:pPr>
      <w:r>
        <w:t xml:space="preserve">user@localhost:~/$ </w:t>
      </w:r>
      <w:r w:rsidRPr="00784E2A">
        <w:rPr>
          <w:b/>
          <w:bCs/>
        </w:rPr>
        <w:t>cat  lsout | more</w:t>
      </w:r>
    </w:p>
    <w:p w14:paraId="7D722CAD" w14:textId="45916F40" w:rsidR="00A178A8" w:rsidRDefault="00A178A8" w:rsidP="00A178A8">
      <w:r>
        <w:t xml:space="preserve">Is lsout overwritten?    </w:t>
      </w:r>
      <w:r w:rsidR="003F62D7">
        <w:t>No,</w:t>
      </w:r>
      <w:r>
        <w:t>_____________________________</w:t>
      </w:r>
    </w:p>
    <w:p w14:paraId="2028E1C9" w14:textId="77777777" w:rsidR="00A178A8" w:rsidRPr="00784E2A" w:rsidRDefault="00A178A8" w:rsidP="00A178A8">
      <w:pPr>
        <w:rPr>
          <w:b/>
          <w:bCs/>
          <w:sz w:val="28"/>
          <w:szCs w:val="28"/>
        </w:rPr>
      </w:pPr>
      <w:r w:rsidRPr="00784E2A">
        <w:rPr>
          <w:b/>
          <w:bCs/>
          <w:sz w:val="28"/>
          <w:szCs w:val="28"/>
        </w:rPr>
        <w:t>Exercise #13: Not to overwrite a file</w:t>
      </w:r>
    </w:p>
    <w:p w14:paraId="5B6A9616" w14:textId="35B22BCB" w:rsidR="00A178A8" w:rsidRDefault="00A178A8" w:rsidP="00D71A78">
      <w:pPr>
        <w:spacing w:after="0"/>
        <w:ind w:left="720"/>
      </w:pPr>
      <w:r>
        <w:t xml:space="preserve">user@localhost:~$ </w:t>
      </w:r>
      <w:r w:rsidRPr="00784E2A">
        <w:rPr>
          <w:b/>
          <w:bCs/>
        </w:rPr>
        <w:t xml:space="preserve">set </w:t>
      </w:r>
      <w:r w:rsidR="00713075">
        <w:rPr>
          <w:b/>
          <w:bCs/>
        </w:rPr>
        <w:t>-</w:t>
      </w:r>
      <w:r w:rsidRPr="00784E2A">
        <w:rPr>
          <w:b/>
          <w:bCs/>
        </w:rPr>
        <w:t>C</w:t>
      </w:r>
    </w:p>
    <w:p w14:paraId="230CC16E" w14:textId="77777777" w:rsidR="00A178A8" w:rsidRDefault="00A178A8" w:rsidP="00D71A78">
      <w:pPr>
        <w:ind w:left="720"/>
      </w:pPr>
      <w:r>
        <w:t xml:space="preserve">user@localhost:~$ </w:t>
      </w:r>
      <w:r w:rsidRPr="00784E2A">
        <w:rPr>
          <w:b/>
          <w:bCs/>
        </w:rPr>
        <w:t>ls /home &gt; lsout</w:t>
      </w:r>
    </w:p>
    <w:p w14:paraId="3B6560F8" w14:textId="230ADC04" w:rsidR="00A178A8" w:rsidRDefault="00A178A8" w:rsidP="00A178A8">
      <w:r>
        <w:t>Record the message: _</w:t>
      </w:r>
      <w:r w:rsidR="00915B4E" w:rsidRPr="00915B4E">
        <w:t xml:space="preserve"> </w:t>
      </w:r>
      <w:r w:rsidR="00915B4E">
        <w:t xml:space="preserve"> bash: lsout: cannot overwrite existing file</w:t>
      </w:r>
    </w:p>
    <w:p w14:paraId="3B45D2ED" w14:textId="77777777" w:rsidR="00A178A8" w:rsidRDefault="00A178A8" w:rsidP="00A178A8"/>
    <w:p w14:paraId="00B996DB" w14:textId="23C2BA9C" w:rsidR="00A178A8" w:rsidRPr="00784E2A" w:rsidRDefault="00A178A8" w:rsidP="00A178A8">
      <w:pPr>
        <w:rPr>
          <w:b/>
          <w:bCs/>
          <w:sz w:val="28"/>
          <w:szCs w:val="28"/>
        </w:rPr>
      </w:pPr>
      <w:r w:rsidRPr="00784E2A">
        <w:rPr>
          <w:b/>
          <w:bCs/>
          <w:sz w:val="28"/>
          <w:szCs w:val="28"/>
        </w:rPr>
        <w:t>Review exercise</w:t>
      </w:r>
      <w:r w:rsidR="00D71A78">
        <w:rPr>
          <w:b/>
          <w:bCs/>
          <w:sz w:val="28"/>
          <w:szCs w:val="28"/>
        </w:rPr>
        <w:t>:</w:t>
      </w:r>
    </w:p>
    <w:p w14:paraId="6ADD1158" w14:textId="77777777" w:rsidR="00A178A8" w:rsidRDefault="00A178A8" w:rsidP="00A178A8">
      <w:r>
        <w:t xml:space="preserve">Assume that the commands listed below are executed in the user’s home directory. </w:t>
      </w:r>
    </w:p>
    <w:p w14:paraId="3DEF493E" w14:textId="2B5D9B74" w:rsidR="00A178A8" w:rsidRPr="00784E2A" w:rsidRDefault="00A178A8" w:rsidP="00D71A78">
      <w:pPr>
        <w:spacing w:after="0"/>
        <w:ind w:left="720"/>
        <w:rPr>
          <w:b/>
          <w:bCs/>
        </w:rPr>
      </w:pPr>
      <w:r w:rsidRPr="00784E2A">
        <w:rPr>
          <w:b/>
          <w:bCs/>
        </w:rPr>
        <w:t xml:space="preserve">cd; mkdir </w:t>
      </w:r>
      <w:r w:rsidR="00713075">
        <w:rPr>
          <w:b/>
          <w:bCs/>
        </w:rPr>
        <w:t>-</w:t>
      </w:r>
      <w:r w:rsidRPr="00784E2A">
        <w:rPr>
          <w:b/>
          <w:bCs/>
        </w:rPr>
        <w:t xml:space="preserve">p ~/lab3rv/linux </w:t>
      </w:r>
    </w:p>
    <w:p w14:paraId="1FD9A0AC" w14:textId="77777777" w:rsidR="00A178A8" w:rsidRPr="00784E2A" w:rsidRDefault="00A178A8" w:rsidP="00D71A78">
      <w:pPr>
        <w:spacing w:after="0"/>
        <w:ind w:left="720"/>
        <w:rPr>
          <w:b/>
          <w:bCs/>
        </w:rPr>
      </w:pPr>
      <w:r w:rsidRPr="00784E2A">
        <w:rPr>
          <w:b/>
          <w:bCs/>
        </w:rPr>
        <w:t xml:space="preserve">cd lab3rv/linux </w:t>
      </w:r>
    </w:p>
    <w:p w14:paraId="7AF5B575" w14:textId="77777777" w:rsidR="00A178A8" w:rsidRPr="00784E2A" w:rsidRDefault="00A178A8" w:rsidP="00D71A78">
      <w:pPr>
        <w:spacing w:after="0"/>
        <w:ind w:left="720"/>
        <w:rPr>
          <w:b/>
          <w:bCs/>
        </w:rPr>
      </w:pPr>
      <w:r w:rsidRPr="00784E2A">
        <w:rPr>
          <w:b/>
          <w:bCs/>
        </w:rPr>
        <w:t xml:space="preserve">touch ubuntu fedora </w:t>
      </w:r>
    </w:p>
    <w:p w14:paraId="3F3F3494" w14:textId="77777777" w:rsidR="00A178A8" w:rsidRPr="00784E2A" w:rsidRDefault="00A178A8" w:rsidP="00D71A78">
      <w:pPr>
        <w:spacing w:after="0"/>
        <w:ind w:left="720"/>
        <w:rPr>
          <w:b/>
          <w:bCs/>
        </w:rPr>
      </w:pPr>
      <w:r w:rsidRPr="00784E2A">
        <w:rPr>
          <w:b/>
          <w:bCs/>
        </w:rPr>
        <w:t>cp ubuntu fedora ../</w:t>
      </w:r>
    </w:p>
    <w:p w14:paraId="76D0DAF8" w14:textId="32560453" w:rsidR="00A178A8" w:rsidRPr="00784E2A" w:rsidRDefault="00A178A8" w:rsidP="00D71A78">
      <w:pPr>
        <w:spacing w:after="0"/>
        <w:ind w:left="720"/>
        <w:rPr>
          <w:b/>
          <w:bCs/>
        </w:rPr>
      </w:pPr>
      <w:r w:rsidRPr="00784E2A">
        <w:rPr>
          <w:b/>
          <w:bCs/>
        </w:rPr>
        <w:t>cp fedora mint</w:t>
      </w:r>
    </w:p>
    <w:p w14:paraId="456D47B1" w14:textId="77777777" w:rsidR="00A178A8" w:rsidRPr="00784E2A" w:rsidRDefault="00A178A8" w:rsidP="00D71A78">
      <w:pPr>
        <w:spacing w:after="0"/>
        <w:ind w:left="720"/>
        <w:rPr>
          <w:b/>
          <w:bCs/>
        </w:rPr>
      </w:pPr>
      <w:r w:rsidRPr="00784E2A">
        <w:rPr>
          <w:b/>
          <w:bCs/>
        </w:rPr>
        <w:t>mv fedora ~/lab3rv</w:t>
      </w:r>
    </w:p>
    <w:p w14:paraId="0C6424D9" w14:textId="77777777" w:rsidR="00A178A8" w:rsidRPr="00784E2A" w:rsidRDefault="00A178A8" w:rsidP="00D71A78">
      <w:pPr>
        <w:spacing w:after="0"/>
        <w:ind w:left="720"/>
        <w:rPr>
          <w:b/>
          <w:bCs/>
        </w:rPr>
      </w:pPr>
      <w:r w:rsidRPr="00784E2A">
        <w:rPr>
          <w:b/>
          <w:bCs/>
        </w:rPr>
        <w:t>mv ubuntu arch</w:t>
      </w:r>
    </w:p>
    <w:p w14:paraId="78E6609C" w14:textId="3CE0C7BF" w:rsidR="00A178A8" w:rsidRPr="00784E2A" w:rsidRDefault="00A178A8" w:rsidP="00D71A78">
      <w:pPr>
        <w:spacing w:after="0"/>
        <w:ind w:left="720"/>
        <w:rPr>
          <w:b/>
          <w:bCs/>
        </w:rPr>
      </w:pPr>
      <w:r w:rsidRPr="00784E2A">
        <w:rPr>
          <w:b/>
          <w:bCs/>
        </w:rPr>
        <w:t xml:space="preserve">mkdir </w:t>
      </w:r>
      <w:r w:rsidR="00713075">
        <w:rPr>
          <w:b/>
          <w:bCs/>
        </w:rPr>
        <w:t>-</w:t>
      </w:r>
      <w:r w:rsidRPr="00784E2A">
        <w:rPr>
          <w:b/>
          <w:bCs/>
        </w:rPr>
        <w:t>p ~/lab3rv/windows ; cd ~/lab3rv/windows</w:t>
      </w:r>
    </w:p>
    <w:p w14:paraId="39154153" w14:textId="77777777" w:rsidR="00A178A8" w:rsidRPr="00784E2A" w:rsidRDefault="00A178A8" w:rsidP="00D71A78">
      <w:pPr>
        <w:spacing w:after="0"/>
        <w:ind w:left="720"/>
        <w:rPr>
          <w:b/>
          <w:bCs/>
        </w:rPr>
      </w:pPr>
      <w:r w:rsidRPr="00784E2A">
        <w:rPr>
          <w:b/>
          <w:bCs/>
        </w:rPr>
        <w:t>touch win7 win8</w:t>
      </w:r>
    </w:p>
    <w:p w14:paraId="7F77E258" w14:textId="5986969D" w:rsidR="00A178A8" w:rsidRPr="00784E2A" w:rsidRDefault="00A178A8" w:rsidP="00D71A78">
      <w:pPr>
        <w:spacing w:after="0"/>
        <w:ind w:left="720"/>
        <w:rPr>
          <w:b/>
          <w:bCs/>
        </w:rPr>
      </w:pPr>
      <w:r w:rsidRPr="00784E2A">
        <w:rPr>
          <w:b/>
          <w:bCs/>
        </w:rPr>
        <w:t xml:space="preserve">cp </w:t>
      </w:r>
      <w:r w:rsidR="00713075">
        <w:rPr>
          <w:b/>
          <w:bCs/>
        </w:rPr>
        <w:t>-</w:t>
      </w:r>
      <w:r w:rsidRPr="00784E2A">
        <w:rPr>
          <w:b/>
          <w:bCs/>
        </w:rPr>
        <w:t>r ~/lab3rv/windows ~/lab3rv/linux</w:t>
      </w:r>
    </w:p>
    <w:p w14:paraId="353337F7" w14:textId="77777777" w:rsidR="00A178A8" w:rsidRPr="00784E2A" w:rsidRDefault="00A178A8" w:rsidP="00D71A78">
      <w:pPr>
        <w:spacing w:after="0"/>
        <w:ind w:left="720"/>
        <w:rPr>
          <w:b/>
          <w:bCs/>
        </w:rPr>
      </w:pPr>
      <w:r w:rsidRPr="00784E2A">
        <w:rPr>
          <w:b/>
          <w:bCs/>
        </w:rPr>
        <w:t xml:space="preserve">cd ..    </w:t>
      </w:r>
    </w:p>
    <w:p w14:paraId="08F6CB16" w14:textId="6E5FB0EF" w:rsidR="00A178A8" w:rsidRDefault="00A178A8" w:rsidP="00D71A78">
      <w:pPr>
        <w:spacing w:after="0"/>
        <w:ind w:left="720"/>
        <w:rPr>
          <w:b/>
          <w:bCs/>
        </w:rPr>
      </w:pPr>
      <w:r w:rsidRPr="00784E2A">
        <w:rPr>
          <w:b/>
          <w:bCs/>
        </w:rPr>
        <w:t xml:space="preserve">rm </w:t>
      </w:r>
      <w:r w:rsidR="00713075">
        <w:rPr>
          <w:b/>
          <w:bCs/>
        </w:rPr>
        <w:t>-</w:t>
      </w:r>
      <w:r w:rsidRPr="00784E2A">
        <w:rPr>
          <w:b/>
          <w:bCs/>
        </w:rPr>
        <w:t>r ~/lab3rv/windows</w:t>
      </w:r>
    </w:p>
    <w:p w14:paraId="69673B87" w14:textId="77777777" w:rsidR="00784E2A" w:rsidRPr="00784E2A" w:rsidRDefault="00784E2A" w:rsidP="00784E2A">
      <w:pPr>
        <w:spacing w:after="0"/>
        <w:rPr>
          <w:b/>
          <w:bCs/>
        </w:rPr>
      </w:pPr>
    </w:p>
    <w:p w14:paraId="7ED9C1FC" w14:textId="77777777" w:rsidR="00A178A8" w:rsidRDefault="00A178A8" w:rsidP="00A178A8">
      <w:r>
        <w:t>Answer the following questions after executing the 12 commands above:</w:t>
      </w:r>
    </w:p>
    <w:p w14:paraId="02F3ED31" w14:textId="3DC432F8" w:rsidR="00A178A8" w:rsidRDefault="00A178A8" w:rsidP="00784E2A">
      <w:pPr>
        <w:pStyle w:val="ListParagraph"/>
        <w:numPr>
          <w:ilvl w:val="0"/>
          <w:numId w:val="10"/>
        </w:numPr>
      </w:pPr>
      <w:r>
        <w:t xml:space="preserve">How many directories are created during the review exercise? (Including deleted directories)  </w:t>
      </w:r>
    </w:p>
    <w:p w14:paraId="0DA6684D" w14:textId="29487ED0" w:rsidR="00BA4E93" w:rsidRDefault="00BA4E93" w:rsidP="00BA4E93">
      <w:pPr>
        <w:ind w:left="720"/>
      </w:pPr>
      <w:r>
        <w:t>Three are created</w:t>
      </w:r>
    </w:p>
    <w:p w14:paraId="159EFC79" w14:textId="0F4876B7" w:rsidR="00BA4E93" w:rsidRDefault="00A178A8" w:rsidP="00A178A8">
      <w:r>
        <w:tab/>
        <w:t xml:space="preserve">List them using absolute paths: </w:t>
      </w:r>
    </w:p>
    <w:p w14:paraId="4B5C9AA1" w14:textId="3AA50009" w:rsidR="00BA4E93" w:rsidRDefault="00BA4E93" w:rsidP="00A178A8">
      <w:r>
        <w:t>/home/lab3rv</w:t>
      </w:r>
    </w:p>
    <w:p w14:paraId="3C8921E7" w14:textId="6F3D113E" w:rsidR="00A178A8" w:rsidRDefault="00BA4E93" w:rsidP="00A178A8">
      <w:r>
        <w:t>/home/lab3rv/linux</w:t>
      </w:r>
    </w:p>
    <w:p w14:paraId="73E67B33" w14:textId="7D4124B9" w:rsidR="00A178A8" w:rsidRDefault="00BA4E93" w:rsidP="00A178A8">
      <w:r>
        <w:t>/home/lab3rv/windows</w:t>
      </w:r>
    </w:p>
    <w:p w14:paraId="6C113D06" w14:textId="6DED2E52" w:rsidR="00A178A8" w:rsidRDefault="00A178A8" w:rsidP="00784E2A">
      <w:pPr>
        <w:pStyle w:val="ListParagraph"/>
        <w:numPr>
          <w:ilvl w:val="0"/>
          <w:numId w:val="10"/>
        </w:numPr>
      </w:pPr>
      <w:r>
        <w:t xml:space="preserve">How many regular files remain in the directory ~/lab3rv? </w:t>
      </w:r>
      <w:r w:rsidR="00ED1783">
        <w:t>Two</w:t>
      </w:r>
      <w:r>
        <w:t>_______________</w:t>
      </w:r>
    </w:p>
    <w:p w14:paraId="6C5F05CA" w14:textId="77777777" w:rsidR="00A178A8" w:rsidRDefault="00A178A8" w:rsidP="00A178A8">
      <w:r>
        <w:tab/>
        <w:t xml:space="preserve">(Do not include files in sub-directories). </w:t>
      </w:r>
    </w:p>
    <w:p w14:paraId="146E04E8" w14:textId="77777777" w:rsidR="00A178A8" w:rsidRDefault="00A178A8" w:rsidP="00A178A8">
      <w:r>
        <w:lastRenderedPageBreak/>
        <w:tab/>
        <w:t>List them using absolute paths:</w:t>
      </w:r>
    </w:p>
    <w:p w14:paraId="6C2BD5D9" w14:textId="70524E05" w:rsidR="00ED1783" w:rsidRDefault="00ED1783" w:rsidP="00A178A8">
      <w:r>
        <w:t>/home/lab3rv/ubuntu</w:t>
      </w:r>
    </w:p>
    <w:p w14:paraId="1DAAE79F" w14:textId="389401DF" w:rsidR="00ED1783" w:rsidRDefault="00ED1783" w:rsidP="00A178A8">
      <w:r>
        <w:t>/home/lab3rv/fedora</w:t>
      </w:r>
    </w:p>
    <w:p w14:paraId="5BBEE8C2" w14:textId="77777777" w:rsidR="00A178A8" w:rsidRDefault="00A178A8" w:rsidP="00A178A8"/>
    <w:p w14:paraId="45F44852" w14:textId="77777777" w:rsidR="00A178A8" w:rsidRDefault="00A178A8" w:rsidP="00A178A8"/>
    <w:p w14:paraId="47875691" w14:textId="77777777" w:rsidR="00A178A8" w:rsidRDefault="00A178A8" w:rsidP="00A178A8"/>
    <w:p w14:paraId="2E10DE48" w14:textId="77777777" w:rsidR="00A178A8" w:rsidRDefault="00A178A8" w:rsidP="00A178A8"/>
    <w:p w14:paraId="582C2F52" w14:textId="6EFE30D1" w:rsidR="00A178A8" w:rsidRDefault="00A178A8" w:rsidP="00784E2A">
      <w:pPr>
        <w:pStyle w:val="ListParagraph"/>
        <w:numPr>
          <w:ilvl w:val="0"/>
          <w:numId w:val="10"/>
        </w:numPr>
      </w:pPr>
      <w:r>
        <w:t xml:space="preserve">How many regular files are left in the directory ~/lab3rv/linux?  </w:t>
      </w:r>
      <w:r w:rsidR="00ED1783">
        <w:t>Two</w:t>
      </w:r>
      <w:r>
        <w:t>_____________</w:t>
      </w:r>
    </w:p>
    <w:p w14:paraId="32203B5A" w14:textId="77777777" w:rsidR="00A178A8" w:rsidRDefault="00A178A8" w:rsidP="00A178A8">
      <w:r>
        <w:tab/>
        <w:t xml:space="preserve">(Do not include files in sub-directories). </w:t>
      </w:r>
    </w:p>
    <w:p w14:paraId="1991A804" w14:textId="77777777" w:rsidR="00A178A8" w:rsidRDefault="00A178A8" w:rsidP="00A178A8">
      <w:r>
        <w:tab/>
        <w:t xml:space="preserve">List them using relative paths (Assume the current directory is the user’s home   </w:t>
      </w:r>
    </w:p>
    <w:p w14:paraId="03E75D66" w14:textId="77777777" w:rsidR="00A178A8" w:rsidRDefault="00A178A8" w:rsidP="00A178A8">
      <w:r>
        <w:tab/>
        <w:t xml:space="preserve">directory): </w:t>
      </w:r>
    </w:p>
    <w:p w14:paraId="2C754815" w14:textId="13FBF6C4" w:rsidR="00ED1783" w:rsidRDefault="00FC1B9D" w:rsidP="00A178A8">
      <w:r>
        <w:t>/lab3rv/linux/arch</w:t>
      </w:r>
    </w:p>
    <w:p w14:paraId="4D748ED3" w14:textId="2DEB2C40" w:rsidR="00FC1B9D" w:rsidRDefault="00FC1B9D" w:rsidP="00A178A8">
      <w:r>
        <w:t>/lab3rv/linux/mint</w:t>
      </w:r>
    </w:p>
    <w:p w14:paraId="5DF6D184" w14:textId="77777777" w:rsidR="00A178A8" w:rsidRDefault="00A178A8" w:rsidP="00A178A8"/>
    <w:p w14:paraId="60D0AF62" w14:textId="77777777" w:rsidR="00A178A8" w:rsidRDefault="00A178A8" w:rsidP="00A178A8"/>
    <w:p w14:paraId="40E53B29" w14:textId="77777777" w:rsidR="00A178A8" w:rsidRDefault="00A178A8" w:rsidP="00A178A8"/>
    <w:p w14:paraId="351B77B3" w14:textId="52340F70" w:rsidR="00A178A8" w:rsidRDefault="00A178A8" w:rsidP="00784E2A">
      <w:pPr>
        <w:pStyle w:val="ListParagraph"/>
        <w:numPr>
          <w:ilvl w:val="0"/>
          <w:numId w:val="10"/>
        </w:numPr>
      </w:pPr>
      <w:r>
        <w:t>What is the current directory at the end of the review exercise?</w:t>
      </w:r>
    </w:p>
    <w:p w14:paraId="513486CA" w14:textId="7C4F7891" w:rsidR="00FC1B9D" w:rsidRDefault="00FC1B9D" w:rsidP="00FC1B9D">
      <w:r>
        <w:t>user@localhost:~/lab3rv</w:t>
      </w:r>
    </w:p>
    <w:p w14:paraId="79CBE5C4" w14:textId="77777777" w:rsidR="00A178A8" w:rsidRDefault="00A178A8" w:rsidP="00A178A8"/>
    <w:p w14:paraId="1E3A84F2" w14:textId="77777777" w:rsidR="00A178A8" w:rsidRDefault="00A178A8" w:rsidP="00A178A8"/>
    <w:p w14:paraId="460AEB64" w14:textId="77777777" w:rsidR="00A178A8" w:rsidRDefault="00A178A8" w:rsidP="00A178A8"/>
    <w:p w14:paraId="2BF52D00" w14:textId="3E84C8B0" w:rsidR="00A178A8" w:rsidRDefault="00A178A8" w:rsidP="00784E2A">
      <w:pPr>
        <w:pStyle w:val="ListParagraph"/>
        <w:numPr>
          <w:ilvl w:val="0"/>
          <w:numId w:val="10"/>
        </w:numPr>
      </w:pPr>
      <w:r>
        <w:t xml:space="preserve">How many directories are deleted successfully?  </w:t>
      </w:r>
      <w:r w:rsidR="00FC1B9D">
        <w:t>one</w:t>
      </w:r>
    </w:p>
    <w:p w14:paraId="212ABD03" w14:textId="292CBFEE" w:rsidR="00784E2A" w:rsidRDefault="00A178A8" w:rsidP="00A178A8">
      <w:r>
        <w:tab/>
        <w:t>List them using absolute paths:</w:t>
      </w:r>
    </w:p>
    <w:p w14:paraId="6D290011" w14:textId="6FFCCA7A" w:rsidR="00784E2A" w:rsidRPr="00FC1B9D" w:rsidRDefault="00FC1B9D" w:rsidP="00FC1B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/home/lab3rv/windows</w:t>
      </w:r>
    </w:p>
    <w:sectPr w:rsidR="00784E2A" w:rsidRPr="00FC1B9D" w:rsidSect="00A178A8">
      <w:headerReference w:type="default" r:id="rId11"/>
      <w:pgSz w:w="12240" w:h="15840"/>
      <w:pgMar w:top="964" w:right="964" w:bottom="964" w:left="96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582C5" w14:textId="77777777" w:rsidR="00130513" w:rsidRDefault="00130513" w:rsidP="005D01F2">
      <w:pPr>
        <w:spacing w:after="0" w:line="240" w:lineRule="auto"/>
      </w:pPr>
      <w:r>
        <w:separator/>
      </w:r>
    </w:p>
    <w:p w14:paraId="2A06A060" w14:textId="77777777" w:rsidR="00130513" w:rsidRDefault="00130513"/>
  </w:endnote>
  <w:endnote w:type="continuationSeparator" w:id="0">
    <w:p w14:paraId="40713F5D" w14:textId="77777777" w:rsidR="00130513" w:rsidRDefault="00130513" w:rsidP="005D01F2">
      <w:pPr>
        <w:spacing w:after="0" w:line="240" w:lineRule="auto"/>
      </w:pPr>
      <w:r>
        <w:continuationSeparator/>
      </w:r>
    </w:p>
    <w:p w14:paraId="53989D7D" w14:textId="77777777" w:rsidR="00130513" w:rsidRDefault="0013051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D1C5B" w14:textId="77777777" w:rsidR="00130513" w:rsidRDefault="00130513" w:rsidP="005D01F2">
      <w:pPr>
        <w:spacing w:after="0" w:line="240" w:lineRule="auto"/>
      </w:pPr>
      <w:r>
        <w:separator/>
      </w:r>
    </w:p>
    <w:p w14:paraId="1545A5D4" w14:textId="77777777" w:rsidR="00130513" w:rsidRDefault="00130513"/>
  </w:footnote>
  <w:footnote w:type="continuationSeparator" w:id="0">
    <w:p w14:paraId="4F8B01F1" w14:textId="77777777" w:rsidR="00130513" w:rsidRDefault="00130513" w:rsidP="005D01F2">
      <w:pPr>
        <w:spacing w:after="0" w:line="240" w:lineRule="auto"/>
      </w:pPr>
      <w:r>
        <w:continuationSeparator/>
      </w:r>
    </w:p>
    <w:p w14:paraId="22D65FC8" w14:textId="77777777" w:rsidR="00130513" w:rsidRDefault="0013051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F4A0E" w14:textId="0703D34A" w:rsidR="00E317D6" w:rsidRDefault="00E317D6">
    <w:pPr>
      <w:pStyle w:val="Header"/>
    </w:pPr>
    <w:r w:rsidRPr="00436A65">
      <w:rPr>
        <w:noProof/>
        <w:lang w:val="en-US"/>
      </w:rPr>
      <w:drawing>
        <wp:inline distT="0" distB="0" distL="0" distR="0" wp14:anchorId="38CD648C" wp14:editId="3A971E36">
          <wp:extent cx="3383280" cy="556260"/>
          <wp:effectExtent l="0" t="0" r="0" b="0"/>
          <wp:docPr id="9" name="Picture 9" title="Logo and name word for AC Centre for Continuing and Online Learn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title="Logo and name word for AC Centre for Continuing and Online Learni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83280" cy="5562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B0B22"/>
    <w:multiLevelType w:val="hybridMultilevel"/>
    <w:tmpl w:val="59F208CE"/>
    <w:lvl w:ilvl="0" w:tplc="9C3E8810">
      <w:numFmt w:val="bullet"/>
      <w:lvlText w:val=""/>
      <w:lvlJc w:val="left"/>
      <w:pPr>
        <w:ind w:left="1080" w:hanging="360"/>
      </w:pPr>
      <w:rPr>
        <w:rFonts w:ascii="Symbol" w:eastAsia="Times New Roman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31564C"/>
    <w:multiLevelType w:val="hybridMultilevel"/>
    <w:tmpl w:val="EB28E58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2642A"/>
    <w:multiLevelType w:val="hybridMultilevel"/>
    <w:tmpl w:val="BBD2D9C4"/>
    <w:lvl w:ilvl="0" w:tplc="1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3E41047C"/>
    <w:multiLevelType w:val="hybridMultilevel"/>
    <w:tmpl w:val="9230AA0C"/>
    <w:lvl w:ilvl="0" w:tplc="1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52891249"/>
    <w:multiLevelType w:val="hybridMultilevel"/>
    <w:tmpl w:val="62524F6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265033"/>
    <w:multiLevelType w:val="hybridMultilevel"/>
    <w:tmpl w:val="C8D06C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86380B"/>
    <w:multiLevelType w:val="hybridMultilevel"/>
    <w:tmpl w:val="C7AA3DA6"/>
    <w:lvl w:ilvl="0" w:tplc="D7DEEB20">
      <w:start w:val="1"/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85F0215"/>
    <w:multiLevelType w:val="hybridMultilevel"/>
    <w:tmpl w:val="4E08E024"/>
    <w:lvl w:ilvl="0" w:tplc="C12655DC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FE5FE4"/>
    <w:multiLevelType w:val="hybridMultilevel"/>
    <w:tmpl w:val="E1700EC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892CE4"/>
    <w:multiLevelType w:val="hybridMultilevel"/>
    <w:tmpl w:val="6B4849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5649458">
    <w:abstractNumId w:val="2"/>
  </w:num>
  <w:num w:numId="2" w16cid:durableId="105009933">
    <w:abstractNumId w:val="3"/>
  </w:num>
  <w:num w:numId="3" w16cid:durableId="1636136408">
    <w:abstractNumId w:val="9"/>
  </w:num>
  <w:num w:numId="4" w16cid:durableId="1412241212">
    <w:abstractNumId w:val="7"/>
  </w:num>
  <w:num w:numId="5" w16cid:durableId="427895637">
    <w:abstractNumId w:val="0"/>
  </w:num>
  <w:num w:numId="6" w16cid:durableId="2043551557">
    <w:abstractNumId w:val="1"/>
  </w:num>
  <w:num w:numId="7" w16cid:durableId="861359378">
    <w:abstractNumId w:val="8"/>
  </w:num>
  <w:num w:numId="8" w16cid:durableId="447046479">
    <w:abstractNumId w:val="4"/>
  </w:num>
  <w:num w:numId="9" w16cid:durableId="1778017025">
    <w:abstractNumId w:val="6"/>
  </w:num>
  <w:num w:numId="10" w16cid:durableId="3477529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B88"/>
    <w:rsid w:val="00013852"/>
    <w:rsid w:val="00036C72"/>
    <w:rsid w:val="00040FF8"/>
    <w:rsid w:val="00094E0A"/>
    <w:rsid w:val="000B37E4"/>
    <w:rsid w:val="000B38EB"/>
    <w:rsid w:val="000B6BF1"/>
    <w:rsid w:val="000D5707"/>
    <w:rsid w:val="00112B10"/>
    <w:rsid w:val="00113159"/>
    <w:rsid w:val="00130513"/>
    <w:rsid w:val="0013452C"/>
    <w:rsid w:val="001351B5"/>
    <w:rsid w:val="001425E2"/>
    <w:rsid w:val="00191C33"/>
    <w:rsid w:val="001D2EF4"/>
    <w:rsid w:val="001F28E5"/>
    <w:rsid w:val="0022088F"/>
    <w:rsid w:val="0023399E"/>
    <w:rsid w:val="00272F3C"/>
    <w:rsid w:val="0027394C"/>
    <w:rsid w:val="002B1ABC"/>
    <w:rsid w:val="002C119D"/>
    <w:rsid w:val="002C44A2"/>
    <w:rsid w:val="002C68B0"/>
    <w:rsid w:val="002C70F6"/>
    <w:rsid w:val="002D7608"/>
    <w:rsid w:val="002E0681"/>
    <w:rsid w:val="002E644C"/>
    <w:rsid w:val="002F4863"/>
    <w:rsid w:val="0030483C"/>
    <w:rsid w:val="00305A71"/>
    <w:rsid w:val="0032778D"/>
    <w:rsid w:val="00333AA7"/>
    <w:rsid w:val="00336513"/>
    <w:rsid w:val="003C1F11"/>
    <w:rsid w:val="003F62D7"/>
    <w:rsid w:val="0041489D"/>
    <w:rsid w:val="004325A6"/>
    <w:rsid w:val="00436A65"/>
    <w:rsid w:val="00455531"/>
    <w:rsid w:val="004633C2"/>
    <w:rsid w:val="004878AC"/>
    <w:rsid w:val="004914E6"/>
    <w:rsid w:val="004C0E92"/>
    <w:rsid w:val="004F1A28"/>
    <w:rsid w:val="00524FA0"/>
    <w:rsid w:val="0055036F"/>
    <w:rsid w:val="005D01F2"/>
    <w:rsid w:val="005D235B"/>
    <w:rsid w:val="005E4A8E"/>
    <w:rsid w:val="00620CE0"/>
    <w:rsid w:val="006778D0"/>
    <w:rsid w:val="00684BEE"/>
    <w:rsid w:val="006B0736"/>
    <w:rsid w:val="006B58F0"/>
    <w:rsid w:val="0070275A"/>
    <w:rsid w:val="00702AA3"/>
    <w:rsid w:val="00713075"/>
    <w:rsid w:val="00746D94"/>
    <w:rsid w:val="00784E2A"/>
    <w:rsid w:val="007B0F4C"/>
    <w:rsid w:val="007C642D"/>
    <w:rsid w:val="007F02D3"/>
    <w:rsid w:val="00820C72"/>
    <w:rsid w:val="008433E0"/>
    <w:rsid w:val="008604C3"/>
    <w:rsid w:val="00894921"/>
    <w:rsid w:val="00897A44"/>
    <w:rsid w:val="008A5B81"/>
    <w:rsid w:val="008A5E02"/>
    <w:rsid w:val="008A6E1B"/>
    <w:rsid w:val="008C0B88"/>
    <w:rsid w:val="008C18E2"/>
    <w:rsid w:val="008E0296"/>
    <w:rsid w:val="00915255"/>
    <w:rsid w:val="00915B4E"/>
    <w:rsid w:val="009237EB"/>
    <w:rsid w:val="0093314F"/>
    <w:rsid w:val="009372B8"/>
    <w:rsid w:val="00946A89"/>
    <w:rsid w:val="0097105A"/>
    <w:rsid w:val="009736B7"/>
    <w:rsid w:val="00992613"/>
    <w:rsid w:val="00992D05"/>
    <w:rsid w:val="009D2564"/>
    <w:rsid w:val="009D6203"/>
    <w:rsid w:val="009F0559"/>
    <w:rsid w:val="00A00A45"/>
    <w:rsid w:val="00A178A8"/>
    <w:rsid w:val="00A44E82"/>
    <w:rsid w:val="00A452E1"/>
    <w:rsid w:val="00A553EF"/>
    <w:rsid w:val="00A60BF2"/>
    <w:rsid w:val="00A85592"/>
    <w:rsid w:val="00A97D6E"/>
    <w:rsid w:val="00AB4E04"/>
    <w:rsid w:val="00AC1DB8"/>
    <w:rsid w:val="00AD35D7"/>
    <w:rsid w:val="00AF447C"/>
    <w:rsid w:val="00B003E9"/>
    <w:rsid w:val="00B03BBE"/>
    <w:rsid w:val="00B35F2C"/>
    <w:rsid w:val="00B75546"/>
    <w:rsid w:val="00B8658B"/>
    <w:rsid w:val="00B95E4F"/>
    <w:rsid w:val="00BA33CC"/>
    <w:rsid w:val="00BA4E93"/>
    <w:rsid w:val="00BD338D"/>
    <w:rsid w:val="00BD5479"/>
    <w:rsid w:val="00C01A36"/>
    <w:rsid w:val="00C02A75"/>
    <w:rsid w:val="00C51BA3"/>
    <w:rsid w:val="00C53296"/>
    <w:rsid w:val="00C732E5"/>
    <w:rsid w:val="00CA6E59"/>
    <w:rsid w:val="00CC2B86"/>
    <w:rsid w:val="00CD7E90"/>
    <w:rsid w:val="00D243AE"/>
    <w:rsid w:val="00D251DF"/>
    <w:rsid w:val="00D30132"/>
    <w:rsid w:val="00D36FFF"/>
    <w:rsid w:val="00D71A78"/>
    <w:rsid w:val="00D82076"/>
    <w:rsid w:val="00D83D48"/>
    <w:rsid w:val="00DA0B58"/>
    <w:rsid w:val="00DB260D"/>
    <w:rsid w:val="00DB71EE"/>
    <w:rsid w:val="00DC0D8D"/>
    <w:rsid w:val="00DD1E2F"/>
    <w:rsid w:val="00DF0645"/>
    <w:rsid w:val="00E12DA3"/>
    <w:rsid w:val="00E1757C"/>
    <w:rsid w:val="00E317D6"/>
    <w:rsid w:val="00E51BAF"/>
    <w:rsid w:val="00E53973"/>
    <w:rsid w:val="00E835F7"/>
    <w:rsid w:val="00E92A37"/>
    <w:rsid w:val="00E95073"/>
    <w:rsid w:val="00E97BD0"/>
    <w:rsid w:val="00EA6E5E"/>
    <w:rsid w:val="00EB0E04"/>
    <w:rsid w:val="00ED1783"/>
    <w:rsid w:val="00EE3352"/>
    <w:rsid w:val="00EE5FB6"/>
    <w:rsid w:val="00EF00BE"/>
    <w:rsid w:val="00EF0740"/>
    <w:rsid w:val="00EF25F2"/>
    <w:rsid w:val="00EF437C"/>
    <w:rsid w:val="00EF757C"/>
    <w:rsid w:val="00F11AEA"/>
    <w:rsid w:val="00F2145F"/>
    <w:rsid w:val="00F245D6"/>
    <w:rsid w:val="00F36562"/>
    <w:rsid w:val="00F770CB"/>
    <w:rsid w:val="00FC0324"/>
    <w:rsid w:val="00FC1B9D"/>
    <w:rsid w:val="00FE1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56CE0A8"/>
  <w14:defaultImageDpi w14:val="0"/>
  <w15:docId w15:val="{027AA447-F4D2-4F62-BBEC-14A02A60B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5E4F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8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255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B95E4F"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  <w:lang w:val="x-none" w:eastAsia="en-CA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915255"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paragraph" w:customStyle="1" w:styleId="DaytoDayDocumentStyle">
    <w:name w:val="Day to Day Document Style"/>
    <w:basedOn w:val="Heading2"/>
    <w:next w:val="Normal"/>
    <w:autoRedefine/>
    <w:qFormat/>
    <w:rsid w:val="00915255"/>
    <w:rPr>
      <w:rFonts w:asciiTheme="minorHAnsi" w:hAnsiTheme="minorHAnsi"/>
      <w:b w:val="0"/>
      <w:color w:val="auto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01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D01F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01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5D01F2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5D01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5D01F2"/>
    <w:rPr>
      <w:rFonts w:cs="Times New Roman"/>
    </w:rPr>
  </w:style>
  <w:style w:type="paragraph" w:styleId="ListParagraph">
    <w:name w:val="List Paragraph"/>
    <w:basedOn w:val="Normal"/>
    <w:qFormat/>
    <w:rsid w:val="00B95E4F"/>
    <w:pPr>
      <w:ind w:left="720"/>
      <w:contextualSpacing/>
    </w:pPr>
  </w:style>
  <w:style w:type="table" w:styleId="TableGrid">
    <w:name w:val="Table Grid"/>
    <w:basedOn w:val="TableNormal"/>
    <w:uiPriority w:val="59"/>
    <w:rsid w:val="00B95E4F"/>
    <w:pPr>
      <w:spacing w:after="0" w:line="240" w:lineRule="auto"/>
    </w:pPr>
    <w:rPr>
      <w:rFonts w:cs="Times New Roman"/>
      <w:lang w:eastAsia="en-C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2076"/>
    <w:rPr>
      <w:rFonts w:cs="Times New Roman"/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2D05"/>
    <w:rPr>
      <w:rFonts w:cs="Times New Roman"/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E3352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335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EE3352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33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EE3352"/>
    <w:rPr>
      <w:rFonts w:cs="Times New Roman"/>
      <w:b/>
      <w:bCs/>
      <w:sz w:val="20"/>
      <w:szCs w:val="20"/>
    </w:rPr>
  </w:style>
  <w:style w:type="paragraph" w:styleId="NoSpacing">
    <w:name w:val="No Spacing"/>
    <w:uiPriority w:val="1"/>
    <w:qFormat/>
    <w:rsid w:val="002B1ABC"/>
    <w:pPr>
      <w:spacing w:after="0" w:line="240" w:lineRule="auto"/>
    </w:pPr>
    <w:rPr>
      <w:rFonts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EA6E5E"/>
    <w:pPr>
      <w:spacing w:after="0" w:line="240" w:lineRule="auto"/>
    </w:pPr>
    <w:rPr>
      <w:rFonts w:ascii="Calibri" w:eastAsia="Calibri" w:hAnsi="Calibri" w:cs="Calibr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A6E5E"/>
    <w:rPr>
      <w:rFonts w:ascii="Calibri" w:eastAsia="Calibri" w:hAnsi="Calibri" w:cs="Calibri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EA6E5E"/>
    <w:rPr>
      <w:vertAlign w:val="superscript"/>
    </w:rPr>
  </w:style>
  <w:style w:type="paragraph" w:styleId="Revision">
    <w:name w:val="Revision"/>
    <w:hidden/>
    <w:uiPriority w:val="99"/>
    <w:semiHidden/>
    <w:rsid w:val="00F2145F"/>
    <w:pPr>
      <w:spacing w:after="0" w:line="240" w:lineRule="auto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7301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301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1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1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morik\Downloads\New%20Assignment%20Template_2016-201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908B63E12C6744AC13CB6478A0892C" ma:contentTypeVersion="2" ma:contentTypeDescription="Create a new document." ma:contentTypeScope="" ma:versionID="1292630d6e1e94877ec27e5079442d02">
  <xsd:schema xmlns:xsd="http://www.w3.org/2001/XMLSchema" xmlns:xs="http://www.w3.org/2001/XMLSchema" xmlns:p="http://schemas.microsoft.com/office/2006/metadata/properties" xmlns:ns2="1a1655a9-fa8b-4c44-998e-3e64ee897f9e" targetNamespace="http://schemas.microsoft.com/office/2006/metadata/properties" ma:root="true" ma:fieldsID="d9f0f15821d2673528ef36b7820b87c0" ns2:_="">
    <xsd:import namespace="1a1655a9-fa8b-4c44-998e-3e64ee897f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1655a9-fa8b-4c44-998e-3e64ee897f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86EF23E2-C71C-49DD-A414-E18B24217E2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4CA3D2D-E2CF-4F04-86ED-268919D4DF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449ABB-2060-4C8B-97D0-477590E94F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1655a9-fa8b-4c44-998e-3e64ee897f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9546008-4D97-4438-80B1-17AAAD9B0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 Assignment Template_2016-2017</Template>
  <TotalTime>117</TotalTime>
  <Pages>8</Pages>
  <Words>1346</Words>
  <Characters>7673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9001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</dc:creator>
  <cp:keywords/>
  <dc:description/>
  <cp:lastModifiedBy>Rowan Pilon</cp:lastModifiedBy>
  <cp:revision>5</cp:revision>
  <dcterms:created xsi:type="dcterms:W3CDTF">2019-12-12T13:57:00Z</dcterms:created>
  <dcterms:modified xsi:type="dcterms:W3CDTF">2023-10-01T02:48:00Z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0x01010049908B63E12C6744AC13CB6478A0892C</vt:lpwstr>
  </property>
</Properties>
</file>